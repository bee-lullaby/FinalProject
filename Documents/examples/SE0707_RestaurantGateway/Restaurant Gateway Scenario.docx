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43373354"/>
        <w:docPartObj>
          <w:docPartGallery w:val="Cover Pages"/>
          <w:docPartUnique/>
        </w:docPartObj>
      </w:sdtPr>
      <w:sdtEndPr/>
      <w:sdtContent>
        <w:p w14:paraId="6B7E7EA8" w14:textId="2F08B5BA" w:rsidR="008E0559" w:rsidRDefault="008E0559" w:rsidP="00536D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79270F" wp14:editId="40DC3A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9C33281" w14:textId="7C99A06E" w:rsidR="008E0559" w:rsidRDefault="00583DF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E055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Restaurant Gateway </w:t>
                                      </w:r>
                                      <w:r w:rsidR="00AB1F9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Scenario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679270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9C33281" w14:textId="7C99A06E" w:rsidR="008E0559" w:rsidRDefault="00583D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E055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Restaurant Gateway </w:t>
                                </w:r>
                                <w:r w:rsidR="00AB1F9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Scenario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CA6CD9" wp14:editId="7FBEAE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2F2C5" w14:textId="367F8E9D" w:rsidR="008E0559" w:rsidRDefault="00583DF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104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FPT University</w:t>
                                    </w:r>
                                  </w:sdtContent>
                                </w:sdt>
                                <w:r w:rsidR="008E055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E055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End"/>
                                    <w:r w:rsidR="00BD104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HoaLac High Tech Park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A6C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3242F2C5" w14:textId="367F8E9D" w:rsidR="008E0559" w:rsidRDefault="00583DF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104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FPT University</w:t>
                              </w:r>
                            </w:sdtContent>
                          </w:sdt>
                          <w:r w:rsidR="008E055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E055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End"/>
                              <w:r w:rsidR="00BD104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HoaLac High Tech Park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42E77F" wp14:editId="0EB7D4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01C2B" w14:textId="2D1F17E3" w:rsidR="008E0559" w:rsidRDefault="001800B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Version 1.</w:t>
                                    </w:r>
                                    <w:r w:rsidR="009840B6"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356241" w14:textId="61784ECD" w:rsidR="008E0559" w:rsidRDefault="008E05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  <w:t>thangpq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2E77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01C2B" w14:textId="2D1F17E3" w:rsidR="008E0559" w:rsidRDefault="001800B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Version 1.</w:t>
                              </w:r>
                              <w:r w:rsidR="009840B6"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356241" w14:textId="61784ECD" w:rsidR="008E0559" w:rsidRDefault="008E05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  <w:t>thangpq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6A570B" wp14:editId="339A13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346777" w14:textId="392CE3C5" w:rsidR="008E0559" w:rsidRDefault="008E055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6A570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f07f0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346777" w14:textId="392CE3C5" w:rsidR="008E0559" w:rsidRDefault="008E055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B3E9666" w14:textId="0109AEAB" w:rsidR="009E2FAE" w:rsidRPr="00502857" w:rsidRDefault="00BB04DE" w:rsidP="00BB04DE">
      <w:pPr>
        <w:pStyle w:val="Title"/>
        <w:rPr>
          <w:rStyle w:val="IntenseReference"/>
          <w:b w:val="0"/>
          <w:smallCap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2857">
        <w:rPr>
          <w:rStyle w:val="IntenseReference"/>
          <w:b w:val="0"/>
          <w:smallCaps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Restaurant Gateway Scenario</w:t>
      </w:r>
    </w:p>
    <w:p w14:paraId="2B1CCC47" w14:textId="77777777" w:rsidR="00BB04DE" w:rsidRDefault="00BB04DE" w:rsidP="00BB04DE"/>
    <w:p w14:paraId="0AD59823" w14:textId="77777777" w:rsidR="00BB04DE" w:rsidRPr="00CA779C" w:rsidRDefault="00BB04DE" w:rsidP="00BB04DE">
      <w:pPr>
        <w:pStyle w:val="ListParagraph"/>
        <w:numPr>
          <w:ilvl w:val="0"/>
          <w:numId w:val="13"/>
        </w:numPr>
        <w:rPr>
          <w:b/>
          <w:color w:val="00B0F0"/>
          <w:sz w:val="28"/>
          <w:szCs w:val="28"/>
        </w:rPr>
      </w:pPr>
      <w:r w:rsidRPr="00CA779C">
        <w:rPr>
          <w:b/>
          <w:color w:val="00B0F0"/>
          <w:sz w:val="28"/>
          <w:szCs w:val="28"/>
        </w:rPr>
        <w:t>Administrator</w:t>
      </w:r>
    </w:p>
    <w:p w14:paraId="3F3A301C" w14:textId="77777777" w:rsidR="00BB04DE" w:rsidRPr="00BB3641" w:rsidRDefault="00BB04DE" w:rsidP="00BB04DE">
      <w:pPr>
        <w:pStyle w:val="ListParagraph"/>
        <w:numPr>
          <w:ilvl w:val="1"/>
          <w:numId w:val="13"/>
        </w:numPr>
        <w:rPr>
          <w:b/>
          <w:color w:val="9F2936" w:themeColor="accent2"/>
        </w:rPr>
      </w:pPr>
      <w:r w:rsidRPr="00BB3641">
        <w:rPr>
          <w:b/>
          <w:color w:val="9F2936" w:themeColor="accent2"/>
        </w:rPr>
        <w:t xml:space="preserve">Log in </w:t>
      </w:r>
    </w:p>
    <w:p w14:paraId="36548142" w14:textId="77777777" w:rsidR="00BB04DE" w:rsidRDefault="00BB04DE" w:rsidP="00BB04DE">
      <w:pPr>
        <w:pStyle w:val="ListParagraph"/>
        <w:numPr>
          <w:ilvl w:val="2"/>
          <w:numId w:val="13"/>
        </w:numPr>
      </w:pPr>
      <w:r>
        <w:t>Open browser, access homepage/login.html</w:t>
      </w:r>
    </w:p>
    <w:p w14:paraId="62EF87B5" w14:textId="77777777" w:rsidR="00BB04DE" w:rsidRDefault="00BB04DE" w:rsidP="00BB04DE">
      <w:pPr>
        <w:pStyle w:val="ListParagraph"/>
        <w:numPr>
          <w:ilvl w:val="2"/>
          <w:numId w:val="13"/>
        </w:numPr>
      </w:pPr>
      <w:r>
        <w:t xml:space="preserve">Enter Admin ID and password into </w:t>
      </w:r>
      <w:r w:rsidRPr="002A39CB">
        <w:rPr>
          <w:b/>
        </w:rPr>
        <w:t>[username]</w:t>
      </w:r>
      <w:r>
        <w:t xml:space="preserve"> textbox and password </w:t>
      </w:r>
      <w:r w:rsidRPr="002A39CB">
        <w:rPr>
          <w:b/>
        </w:rPr>
        <w:t>[textbox]</w:t>
      </w:r>
    </w:p>
    <w:p w14:paraId="1A361694" w14:textId="77777777" w:rsidR="00BB04DE" w:rsidRDefault="00BB04DE" w:rsidP="00BB04DE">
      <w:pPr>
        <w:pStyle w:val="ListParagraph"/>
        <w:numPr>
          <w:ilvl w:val="2"/>
          <w:numId w:val="13"/>
        </w:numPr>
      </w:pPr>
      <w:r>
        <w:t>Click Submit to validate</w:t>
      </w:r>
    </w:p>
    <w:p w14:paraId="280CEDDB" w14:textId="77777777" w:rsidR="00BB04DE" w:rsidRDefault="00BB04DE" w:rsidP="00BB04DE">
      <w:pPr>
        <w:pStyle w:val="ListParagraph"/>
        <w:numPr>
          <w:ilvl w:val="2"/>
          <w:numId w:val="13"/>
        </w:numPr>
      </w:pPr>
      <w:r>
        <w:t xml:space="preserve">If login failed, request to retype </w:t>
      </w:r>
      <w:r w:rsidRPr="002A39CB">
        <w:rPr>
          <w:b/>
        </w:rPr>
        <w:t>[username]</w:t>
      </w:r>
      <w:r>
        <w:t xml:space="preserve"> and </w:t>
      </w:r>
      <w:r w:rsidRPr="002A39CB">
        <w:rPr>
          <w:b/>
        </w:rPr>
        <w:t>[password]</w:t>
      </w:r>
      <w:r>
        <w:t xml:space="preserve"> and open “Forgot Password” option </w:t>
      </w:r>
    </w:p>
    <w:p w14:paraId="130DA5FB" w14:textId="77777777" w:rsidR="00BB04DE" w:rsidRDefault="00BB04DE" w:rsidP="00BB04DE">
      <w:pPr>
        <w:pStyle w:val="ListParagraph"/>
        <w:numPr>
          <w:ilvl w:val="3"/>
          <w:numId w:val="13"/>
        </w:numPr>
      </w:pPr>
      <w:r>
        <w:t xml:space="preserve">When user click on </w:t>
      </w:r>
      <w:r w:rsidRPr="002A39CB">
        <w:rPr>
          <w:color w:val="00B0F0"/>
        </w:rPr>
        <w:t xml:space="preserve">“Forgot password” </w:t>
      </w:r>
      <w:r>
        <w:t>link, open pop up to let user type email to reset password</w:t>
      </w:r>
    </w:p>
    <w:p w14:paraId="0DA5433C" w14:textId="1A4076C1" w:rsidR="00BB04DE" w:rsidRDefault="00BB04DE" w:rsidP="00BB04DE">
      <w:pPr>
        <w:pStyle w:val="ListParagraph"/>
        <w:numPr>
          <w:ilvl w:val="3"/>
          <w:numId w:val="13"/>
        </w:numPr>
      </w:pPr>
      <w:r>
        <w:t xml:space="preserve">Click </w:t>
      </w:r>
      <w:r w:rsidR="002A39CB" w:rsidRPr="002A39CB">
        <w:rPr>
          <w:b/>
        </w:rPr>
        <w:t>[Submit]</w:t>
      </w:r>
      <w:r w:rsidR="002A39CB">
        <w:t xml:space="preserve"> button</w:t>
      </w:r>
      <w:r>
        <w:t xml:space="preserve"> to validate</w:t>
      </w:r>
    </w:p>
    <w:p w14:paraId="18111F5A" w14:textId="77777777" w:rsidR="00BB04DE" w:rsidRDefault="00BB04DE" w:rsidP="00BB04DE">
      <w:pPr>
        <w:pStyle w:val="ListParagraph"/>
        <w:numPr>
          <w:ilvl w:val="3"/>
          <w:numId w:val="13"/>
        </w:numPr>
      </w:pPr>
      <w:r>
        <w:t>System check email in database and send reset link</w:t>
      </w:r>
    </w:p>
    <w:p w14:paraId="63EC8F44" w14:textId="77777777" w:rsidR="00BB04DE" w:rsidRDefault="00BB04DE" w:rsidP="002A39CB">
      <w:pPr>
        <w:pStyle w:val="ListParagraph"/>
        <w:numPr>
          <w:ilvl w:val="3"/>
          <w:numId w:val="13"/>
        </w:numPr>
      </w:pPr>
      <w:r>
        <w:t xml:space="preserve">Open </w:t>
      </w:r>
      <w:r w:rsidRPr="002A39CB">
        <w:rPr>
          <w:b/>
        </w:rPr>
        <w:t>Management</w:t>
      </w:r>
      <w:r>
        <w:t xml:space="preserve"> webpage</w:t>
      </w:r>
    </w:p>
    <w:p w14:paraId="0541202A" w14:textId="77777777" w:rsidR="00F016C7" w:rsidRPr="00BB3641" w:rsidRDefault="00F016C7" w:rsidP="00F016C7">
      <w:pPr>
        <w:pStyle w:val="ListParagraph"/>
        <w:numPr>
          <w:ilvl w:val="1"/>
          <w:numId w:val="13"/>
        </w:numPr>
        <w:rPr>
          <w:b/>
          <w:color w:val="9F2936" w:themeColor="accent2"/>
        </w:rPr>
      </w:pPr>
      <w:r w:rsidRPr="00BB3641">
        <w:rPr>
          <w:b/>
          <w:color w:val="9F2936" w:themeColor="accent2"/>
        </w:rPr>
        <w:t>Manage</w:t>
      </w:r>
    </w:p>
    <w:p w14:paraId="2E7B936C" w14:textId="77777777" w:rsidR="00F016C7" w:rsidRDefault="00F016C7" w:rsidP="00F016C7">
      <w:pPr>
        <w:pStyle w:val="ListParagraph"/>
        <w:numPr>
          <w:ilvl w:val="2"/>
          <w:numId w:val="13"/>
        </w:numPr>
      </w:pPr>
      <w:r>
        <w:t>Add new restaurant</w:t>
      </w:r>
    </w:p>
    <w:p w14:paraId="55D3577F" w14:textId="51E66D70" w:rsidR="00F016C7" w:rsidRDefault="00F016C7" w:rsidP="00F016C7">
      <w:pPr>
        <w:pStyle w:val="ListParagraph"/>
        <w:numPr>
          <w:ilvl w:val="3"/>
          <w:numId w:val="13"/>
        </w:numPr>
      </w:pPr>
      <w:r>
        <w:t xml:space="preserve">Click on </w:t>
      </w:r>
      <w:r w:rsidR="009A67E8" w:rsidRPr="002F08E2">
        <w:rPr>
          <w:b/>
        </w:rPr>
        <w:t>[</w:t>
      </w:r>
      <w:r w:rsidRPr="002F08E2">
        <w:rPr>
          <w:b/>
        </w:rPr>
        <w:t>Add</w:t>
      </w:r>
      <w:r w:rsidR="008970E4" w:rsidRPr="002F08E2">
        <w:rPr>
          <w:b/>
        </w:rPr>
        <w:t xml:space="preserve"> new restaurant</w:t>
      </w:r>
      <w:r w:rsidR="009A67E8" w:rsidRPr="002F08E2">
        <w:rPr>
          <w:b/>
        </w:rPr>
        <w:t>]</w:t>
      </w:r>
      <w:r>
        <w:t xml:space="preserve"> button</w:t>
      </w:r>
    </w:p>
    <w:p w14:paraId="27D084FF" w14:textId="713F07ED" w:rsidR="00F016C7" w:rsidRDefault="004436EF" w:rsidP="00F016C7">
      <w:pPr>
        <w:pStyle w:val="ListParagraph"/>
        <w:numPr>
          <w:ilvl w:val="3"/>
          <w:numId w:val="13"/>
        </w:numPr>
      </w:pPr>
      <w:r w:rsidRPr="002F08E2">
        <w:rPr>
          <w:b/>
        </w:rPr>
        <w:t>[Add new restaurant]</w:t>
      </w:r>
      <w:r w:rsidR="008B713C">
        <w:t xml:space="preserve"> page opens</w:t>
      </w:r>
    </w:p>
    <w:p w14:paraId="058AE6A8" w14:textId="77777777" w:rsidR="00F016C7" w:rsidRDefault="00F016C7" w:rsidP="00F016C7">
      <w:pPr>
        <w:pStyle w:val="ListParagraph"/>
        <w:numPr>
          <w:ilvl w:val="3"/>
          <w:numId w:val="13"/>
        </w:numPr>
      </w:pPr>
      <w:r>
        <w:t>Type information about restaurant (Name, Type, Address, Open Hour, ….) into textboxes</w:t>
      </w:r>
    </w:p>
    <w:p w14:paraId="3CBF8177" w14:textId="28B6BE0B" w:rsidR="00F016C7" w:rsidRDefault="00F016C7" w:rsidP="00F016C7">
      <w:pPr>
        <w:pStyle w:val="ListParagraph"/>
        <w:numPr>
          <w:ilvl w:val="3"/>
          <w:numId w:val="13"/>
        </w:numPr>
      </w:pPr>
      <w:r>
        <w:t xml:space="preserve">Click on </w:t>
      </w:r>
      <w:r w:rsidR="002F08E2" w:rsidRPr="002F08E2">
        <w:rPr>
          <w:b/>
        </w:rPr>
        <w:t>[Submit]</w:t>
      </w:r>
      <w:r w:rsidR="002F08E2">
        <w:t xml:space="preserve"> button</w:t>
      </w:r>
    </w:p>
    <w:p w14:paraId="015A6317" w14:textId="4BA43DEB" w:rsidR="00680DE3" w:rsidRDefault="00680DE3" w:rsidP="00F016C7">
      <w:pPr>
        <w:pStyle w:val="ListParagraph"/>
        <w:numPr>
          <w:ilvl w:val="3"/>
          <w:numId w:val="13"/>
        </w:numPr>
      </w:pPr>
      <w:r>
        <w:t>Pop up display request user to confirm action</w:t>
      </w:r>
    </w:p>
    <w:p w14:paraId="1B273EE3" w14:textId="429495CB" w:rsidR="00680DE3" w:rsidRDefault="00680DE3" w:rsidP="00F016C7">
      <w:pPr>
        <w:pStyle w:val="ListParagraph"/>
        <w:numPr>
          <w:ilvl w:val="3"/>
          <w:numId w:val="13"/>
        </w:numPr>
      </w:pPr>
      <w:r>
        <w:t xml:space="preserve">User click on </w:t>
      </w:r>
      <w:r w:rsidR="002F08E2" w:rsidRPr="002F08E2">
        <w:rPr>
          <w:b/>
        </w:rPr>
        <w:t>[Confirm]</w:t>
      </w:r>
      <w:r w:rsidR="002F08E2">
        <w:t xml:space="preserve"> button</w:t>
      </w:r>
    </w:p>
    <w:p w14:paraId="19D6822E" w14:textId="77777777" w:rsidR="00F016C7" w:rsidRDefault="00F016C7" w:rsidP="00F016C7">
      <w:pPr>
        <w:pStyle w:val="ListParagraph"/>
        <w:numPr>
          <w:ilvl w:val="3"/>
          <w:numId w:val="13"/>
        </w:numPr>
      </w:pPr>
      <w:r>
        <w:t>System send information of restaurant via email to Restaurant’s email</w:t>
      </w:r>
    </w:p>
    <w:p w14:paraId="554CF148" w14:textId="39892FD5" w:rsidR="00F016C7" w:rsidRDefault="002D76AF" w:rsidP="00F016C7">
      <w:pPr>
        <w:pStyle w:val="ListParagraph"/>
        <w:numPr>
          <w:ilvl w:val="3"/>
          <w:numId w:val="13"/>
        </w:numPr>
      </w:pPr>
      <w:r>
        <w:t xml:space="preserve">Pop up closes, back to </w:t>
      </w:r>
      <w:r w:rsidR="0027216E" w:rsidRPr="00255BAC">
        <w:rPr>
          <w:b/>
        </w:rPr>
        <w:t>[Add new restaurant]</w:t>
      </w:r>
      <w:r>
        <w:t xml:space="preserve"> page with blank textboxes</w:t>
      </w:r>
    </w:p>
    <w:p w14:paraId="6AA5C576" w14:textId="1E2C45F9" w:rsidR="00F378A7" w:rsidRDefault="00F378A7" w:rsidP="00F378A7">
      <w:pPr>
        <w:pStyle w:val="ListParagraph"/>
        <w:numPr>
          <w:ilvl w:val="2"/>
          <w:numId w:val="13"/>
        </w:numPr>
      </w:pPr>
      <w:r>
        <w:t>Edit restaurant</w:t>
      </w:r>
    </w:p>
    <w:p w14:paraId="7E2AFCDE" w14:textId="2A37B5BA" w:rsidR="00D4382B" w:rsidRDefault="00D4382B" w:rsidP="00D4382B">
      <w:pPr>
        <w:pStyle w:val="ListParagraph"/>
        <w:numPr>
          <w:ilvl w:val="3"/>
          <w:numId w:val="13"/>
        </w:numPr>
      </w:pPr>
      <w:r>
        <w:t xml:space="preserve">Option 1: </w:t>
      </w:r>
    </w:p>
    <w:p w14:paraId="2174F01D" w14:textId="1946584D" w:rsidR="00F378A7" w:rsidRDefault="00F378A7" w:rsidP="00D4382B">
      <w:pPr>
        <w:pStyle w:val="ListParagraph"/>
        <w:numPr>
          <w:ilvl w:val="4"/>
          <w:numId w:val="13"/>
        </w:numPr>
      </w:pPr>
      <w:r>
        <w:t xml:space="preserve">Click on </w:t>
      </w:r>
      <w:r w:rsidR="003A53EE" w:rsidRPr="00CF3B85">
        <w:rPr>
          <w:b/>
        </w:rPr>
        <w:t>[</w:t>
      </w:r>
      <w:r w:rsidRPr="00CF3B85">
        <w:rPr>
          <w:b/>
        </w:rPr>
        <w:t>Edit</w:t>
      </w:r>
      <w:r w:rsidR="003A53EE" w:rsidRPr="00CF3B85">
        <w:rPr>
          <w:b/>
        </w:rPr>
        <w:t xml:space="preserve"> restaurant]</w:t>
      </w:r>
      <w:r>
        <w:t xml:space="preserve"> button</w:t>
      </w:r>
    </w:p>
    <w:p w14:paraId="4FFE1341" w14:textId="4AAC85E5" w:rsidR="00F378A7" w:rsidRDefault="000F6B18" w:rsidP="00D4382B">
      <w:pPr>
        <w:pStyle w:val="ListParagraph"/>
        <w:numPr>
          <w:ilvl w:val="4"/>
          <w:numId w:val="13"/>
        </w:numPr>
      </w:pPr>
      <w:r w:rsidRPr="00CF3B85">
        <w:rPr>
          <w:b/>
        </w:rPr>
        <w:t>[Edit restaurant]</w:t>
      </w:r>
      <w:r w:rsidR="008B713C">
        <w:t xml:space="preserve"> page opens</w:t>
      </w:r>
    </w:p>
    <w:p w14:paraId="1A8F961E" w14:textId="72279459" w:rsidR="00D30007" w:rsidRDefault="00D30007" w:rsidP="00D4382B">
      <w:pPr>
        <w:pStyle w:val="ListParagraph"/>
        <w:numPr>
          <w:ilvl w:val="4"/>
          <w:numId w:val="13"/>
        </w:numPr>
      </w:pPr>
      <w:r>
        <w:t>List of restaurants displays on screen</w:t>
      </w:r>
    </w:p>
    <w:p w14:paraId="45F3D4BB" w14:textId="11DB8A26" w:rsidR="00361802" w:rsidRDefault="00D30007" w:rsidP="00D4382B">
      <w:pPr>
        <w:pStyle w:val="ListParagraph"/>
        <w:numPr>
          <w:ilvl w:val="4"/>
          <w:numId w:val="13"/>
        </w:numPr>
      </w:pPr>
      <w:r>
        <w:t>User clicks on restaurant they want to edit</w:t>
      </w:r>
    </w:p>
    <w:p w14:paraId="243FAFE2" w14:textId="7E8FDE6C" w:rsidR="00F378A7" w:rsidRDefault="000F41FD" w:rsidP="00D4382B">
      <w:pPr>
        <w:pStyle w:val="ListParagraph"/>
        <w:numPr>
          <w:ilvl w:val="4"/>
          <w:numId w:val="13"/>
        </w:numPr>
      </w:pPr>
      <w:r>
        <w:t>Pop up</w:t>
      </w:r>
      <w:r w:rsidR="00361802">
        <w:t xml:space="preserve"> open</w:t>
      </w:r>
      <w:r>
        <w:t>s</w:t>
      </w:r>
      <w:r w:rsidR="00361802">
        <w:t xml:space="preserve"> and d</w:t>
      </w:r>
      <w:r w:rsidR="00F378A7">
        <w:t>isplay textboxes with data filled in about restaurant’s information</w:t>
      </w:r>
    </w:p>
    <w:p w14:paraId="17199707" w14:textId="55B0FB84" w:rsidR="00F378A7" w:rsidRDefault="00F378A7" w:rsidP="00D4382B">
      <w:pPr>
        <w:pStyle w:val="ListParagraph"/>
        <w:numPr>
          <w:ilvl w:val="4"/>
          <w:numId w:val="13"/>
        </w:numPr>
      </w:pPr>
      <w:r>
        <w:t>User edit information in each textbox</w:t>
      </w:r>
    </w:p>
    <w:p w14:paraId="32D2A281" w14:textId="6FFB127A" w:rsidR="00F378A7" w:rsidRDefault="00F378A7" w:rsidP="00D4382B">
      <w:pPr>
        <w:pStyle w:val="ListParagraph"/>
        <w:numPr>
          <w:ilvl w:val="4"/>
          <w:numId w:val="13"/>
        </w:numPr>
      </w:pPr>
      <w:r>
        <w:t>Click on submit</w:t>
      </w:r>
    </w:p>
    <w:p w14:paraId="10217E68" w14:textId="05450BF9" w:rsidR="00F378A7" w:rsidRDefault="00F378A7" w:rsidP="00D4382B">
      <w:pPr>
        <w:pStyle w:val="ListParagraph"/>
        <w:numPr>
          <w:ilvl w:val="4"/>
          <w:numId w:val="13"/>
        </w:numPr>
      </w:pPr>
      <w:r>
        <w:t xml:space="preserve">System send new information of restaurant via email to Restaurant’s email </w:t>
      </w:r>
    </w:p>
    <w:p w14:paraId="36437757" w14:textId="39ED7570" w:rsidR="00D4382B" w:rsidRDefault="00875162" w:rsidP="00D4382B">
      <w:pPr>
        <w:pStyle w:val="ListParagraph"/>
        <w:numPr>
          <w:ilvl w:val="4"/>
          <w:numId w:val="13"/>
        </w:numPr>
      </w:pPr>
      <w:r>
        <w:t>Pop up closes, b</w:t>
      </w:r>
      <w:r w:rsidR="00F378A7">
        <w:t xml:space="preserve">ack to </w:t>
      </w:r>
      <w:r w:rsidR="000D6B9F" w:rsidRPr="00CF3B85">
        <w:rPr>
          <w:b/>
        </w:rPr>
        <w:t>[Edit restaurant]</w:t>
      </w:r>
      <w:r w:rsidR="00372CC5">
        <w:t xml:space="preserve"> </w:t>
      </w:r>
      <w:r w:rsidR="00F378A7">
        <w:t>page</w:t>
      </w:r>
      <w:r w:rsidR="00521A53">
        <w:t xml:space="preserve"> with </w:t>
      </w:r>
      <w:r w:rsidR="003F03B9" w:rsidRPr="00433DCE">
        <w:t>list of restaurants</w:t>
      </w:r>
    </w:p>
    <w:p w14:paraId="5D88FF5D" w14:textId="77777777" w:rsidR="00D4382B" w:rsidRDefault="00D4382B" w:rsidP="00D4382B">
      <w:pPr>
        <w:pStyle w:val="ListParagraph"/>
        <w:numPr>
          <w:ilvl w:val="3"/>
          <w:numId w:val="13"/>
        </w:numPr>
      </w:pPr>
      <w:r>
        <w:t xml:space="preserve">Option 2: </w:t>
      </w:r>
    </w:p>
    <w:p w14:paraId="56D6E24C" w14:textId="77777777" w:rsidR="00EA19D7" w:rsidRDefault="00EA19D7" w:rsidP="00EA19D7">
      <w:pPr>
        <w:pStyle w:val="ListParagraph"/>
        <w:numPr>
          <w:ilvl w:val="4"/>
          <w:numId w:val="13"/>
        </w:numPr>
      </w:pPr>
      <w:r>
        <w:t xml:space="preserve">Click on </w:t>
      </w:r>
      <w:r w:rsidRPr="00CF3B85">
        <w:rPr>
          <w:b/>
        </w:rPr>
        <w:t>[List restaurant]</w:t>
      </w:r>
      <w:r>
        <w:t xml:space="preserve"> button</w:t>
      </w:r>
    </w:p>
    <w:p w14:paraId="757509C5" w14:textId="4852ED33" w:rsidR="00536DCD" w:rsidRDefault="00536DCD"/>
    <w:p w14:paraId="0CB45641" w14:textId="5982B0C6" w:rsidR="00EA19D7" w:rsidRDefault="00EA19D7" w:rsidP="00EA19D7">
      <w:pPr>
        <w:pStyle w:val="ListParagraph"/>
        <w:numPr>
          <w:ilvl w:val="4"/>
          <w:numId w:val="13"/>
        </w:numPr>
      </w:pPr>
      <w:r w:rsidRPr="00CF3B85">
        <w:rPr>
          <w:b/>
        </w:rPr>
        <w:t>[</w:t>
      </w:r>
      <w:r w:rsidR="003D481F" w:rsidRPr="00CF3B85">
        <w:rPr>
          <w:b/>
        </w:rPr>
        <w:t>Restaurant</w:t>
      </w:r>
      <w:r w:rsidR="007C5A40" w:rsidRPr="00CF3B85">
        <w:rPr>
          <w:b/>
        </w:rPr>
        <w:t xml:space="preserve"> List</w:t>
      </w:r>
      <w:r w:rsidRPr="00CF3B85">
        <w:rPr>
          <w:b/>
        </w:rPr>
        <w:t>]</w:t>
      </w:r>
      <w:r>
        <w:t xml:space="preserve"> page opens</w:t>
      </w:r>
    </w:p>
    <w:p w14:paraId="7D5DAA84" w14:textId="39DE6858" w:rsidR="00EA19D7" w:rsidRDefault="00EA19D7" w:rsidP="00EA19D7">
      <w:pPr>
        <w:pStyle w:val="ListParagraph"/>
        <w:numPr>
          <w:ilvl w:val="4"/>
          <w:numId w:val="13"/>
        </w:numPr>
      </w:pPr>
      <w:r w:rsidRPr="00CF3B85">
        <w:rPr>
          <w:b/>
        </w:rPr>
        <w:t>[</w:t>
      </w:r>
      <w:r w:rsidR="001E6E98" w:rsidRPr="00CF3B85">
        <w:rPr>
          <w:b/>
        </w:rPr>
        <w:t>Restaurant List</w:t>
      </w:r>
      <w:r w:rsidRPr="00CF3B85">
        <w:rPr>
          <w:b/>
        </w:rPr>
        <w:t>]</w:t>
      </w:r>
      <w:r>
        <w:t xml:space="preserve"> show the list of all restaurants with detail information about Name, Address, Type, Open Hour…..</w:t>
      </w:r>
    </w:p>
    <w:p w14:paraId="0D637EEB" w14:textId="77777777" w:rsidR="00EA19D7" w:rsidRDefault="00EA19D7" w:rsidP="00EA19D7">
      <w:pPr>
        <w:pStyle w:val="ListParagraph"/>
        <w:numPr>
          <w:ilvl w:val="4"/>
          <w:numId w:val="13"/>
        </w:numPr>
      </w:pPr>
      <w:r>
        <w:t>User click on a restaurant they want to see detail</w:t>
      </w:r>
    </w:p>
    <w:p w14:paraId="0302EE38" w14:textId="77777777" w:rsidR="008B278D" w:rsidRDefault="00EA19D7" w:rsidP="00A11379">
      <w:pPr>
        <w:pStyle w:val="ListParagraph"/>
        <w:numPr>
          <w:ilvl w:val="4"/>
          <w:numId w:val="13"/>
        </w:numPr>
      </w:pPr>
      <w:r>
        <w:t xml:space="preserve">Restaurant’s page opens with detail information </w:t>
      </w:r>
    </w:p>
    <w:p w14:paraId="6DA2B590" w14:textId="77777777" w:rsidR="005101DF" w:rsidRDefault="008B278D" w:rsidP="00A11379">
      <w:pPr>
        <w:pStyle w:val="ListParagraph"/>
        <w:numPr>
          <w:ilvl w:val="4"/>
          <w:numId w:val="13"/>
        </w:numPr>
      </w:pPr>
      <w:r>
        <w:t xml:space="preserve">User click on </w:t>
      </w:r>
      <w:r w:rsidRPr="0074019B">
        <w:rPr>
          <w:b/>
        </w:rPr>
        <w:t>[Edit]</w:t>
      </w:r>
      <w:r>
        <w:t xml:space="preserve"> button on restaurant’s page</w:t>
      </w:r>
    </w:p>
    <w:p w14:paraId="3ED5A27C" w14:textId="77777777" w:rsidR="005101DF" w:rsidRDefault="005101DF" w:rsidP="00A11379">
      <w:pPr>
        <w:pStyle w:val="ListParagraph"/>
        <w:numPr>
          <w:ilvl w:val="4"/>
          <w:numId w:val="13"/>
        </w:numPr>
      </w:pPr>
      <w:r>
        <w:t>Pop ups display with textboxes filled with restaurant’s information</w:t>
      </w:r>
    </w:p>
    <w:p w14:paraId="0BE81011" w14:textId="77777777" w:rsidR="005101DF" w:rsidRDefault="005101DF" w:rsidP="00A11379">
      <w:pPr>
        <w:pStyle w:val="ListParagraph"/>
        <w:numPr>
          <w:ilvl w:val="4"/>
          <w:numId w:val="13"/>
        </w:numPr>
      </w:pPr>
      <w:r>
        <w:t xml:space="preserve">User edit information in textboxes </w:t>
      </w:r>
    </w:p>
    <w:p w14:paraId="4F2E156D" w14:textId="224C8A8B" w:rsidR="005101DF" w:rsidRDefault="005101DF" w:rsidP="00A11379">
      <w:pPr>
        <w:pStyle w:val="ListParagraph"/>
        <w:numPr>
          <w:ilvl w:val="4"/>
          <w:numId w:val="13"/>
        </w:numPr>
      </w:pPr>
      <w:r>
        <w:t xml:space="preserve">User clicks </w:t>
      </w:r>
      <w:r w:rsidR="0074019B" w:rsidRPr="000776B5">
        <w:rPr>
          <w:b/>
        </w:rPr>
        <w:t xml:space="preserve">[Submit] </w:t>
      </w:r>
      <w:r w:rsidR="0074019B">
        <w:t>button</w:t>
      </w:r>
      <w:r>
        <w:t xml:space="preserve"> to save changes</w:t>
      </w:r>
    </w:p>
    <w:p w14:paraId="3D13732C" w14:textId="4114C5B5" w:rsidR="00F378A7" w:rsidRDefault="005101DF" w:rsidP="00A11379">
      <w:pPr>
        <w:pStyle w:val="ListParagraph"/>
        <w:numPr>
          <w:ilvl w:val="4"/>
          <w:numId w:val="13"/>
        </w:numPr>
      </w:pPr>
      <w:r>
        <w:t>Pops up closes, back to restaurant’s page with updated information</w:t>
      </w:r>
    </w:p>
    <w:p w14:paraId="5C401CDC" w14:textId="48823EE8" w:rsidR="00F378A7" w:rsidRDefault="00F378A7" w:rsidP="00F378A7">
      <w:pPr>
        <w:pStyle w:val="ListParagraph"/>
        <w:numPr>
          <w:ilvl w:val="2"/>
          <w:numId w:val="13"/>
        </w:numPr>
      </w:pPr>
      <w:r>
        <w:t xml:space="preserve">Delete restaurant </w:t>
      </w:r>
    </w:p>
    <w:p w14:paraId="65AC57CF" w14:textId="4385A55D" w:rsidR="00D53B7F" w:rsidRDefault="00D53B7F" w:rsidP="00D53B7F">
      <w:pPr>
        <w:pStyle w:val="ListParagraph"/>
        <w:numPr>
          <w:ilvl w:val="3"/>
          <w:numId w:val="13"/>
        </w:numPr>
      </w:pPr>
      <w:r>
        <w:t xml:space="preserve">Option 1: </w:t>
      </w:r>
    </w:p>
    <w:p w14:paraId="3DC33D47" w14:textId="47B4B7B8" w:rsidR="00F378A7" w:rsidRDefault="008B713C" w:rsidP="00D53B7F">
      <w:pPr>
        <w:pStyle w:val="ListParagraph"/>
        <w:numPr>
          <w:ilvl w:val="4"/>
          <w:numId w:val="13"/>
        </w:numPr>
      </w:pPr>
      <w:r>
        <w:t xml:space="preserve">Click on </w:t>
      </w:r>
      <w:r w:rsidR="008A07EB" w:rsidRPr="000776B5">
        <w:rPr>
          <w:b/>
        </w:rPr>
        <w:t>[</w:t>
      </w:r>
      <w:r w:rsidRPr="000776B5">
        <w:rPr>
          <w:b/>
        </w:rPr>
        <w:t>Delete</w:t>
      </w:r>
      <w:r w:rsidR="008A07EB" w:rsidRPr="000776B5">
        <w:rPr>
          <w:b/>
        </w:rPr>
        <w:t xml:space="preserve"> restaurant]</w:t>
      </w:r>
      <w:r>
        <w:t xml:space="preserve"> button</w:t>
      </w:r>
    </w:p>
    <w:p w14:paraId="5679A63F" w14:textId="2E529F61" w:rsidR="008B713C" w:rsidRDefault="009A10B5" w:rsidP="00D53B7F">
      <w:pPr>
        <w:pStyle w:val="ListParagraph"/>
        <w:numPr>
          <w:ilvl w:val="4"/>
          <w:numId w:val="13"/>
        </w:numPr>
      </w:pPr>
      <w:r w:rsidRPr="000776B5">
        <w:rPr>
          <w:b/>
        </w:rPr>
        <w:t>[Delete restaurant]</w:t>
      </w:r>
      <w:r w:rsidR="008B713C" w:rsidRPr="000776B5">
        <w:rPr>
          <w:b/>
        </w:rPr>
        <w:t xml:space="preserve"> </w:t>
      </w:r>
      <w:r w:rsidR="008B713C">
        <w:t>page opens</w:t>
      </w:r>
    </w:p>
    <w:p w14:paraId="19217729" w14:textId="79F42FA4" w:rsidR="008B713C" w:rsidRDefault="00D3318A" w:rsidP="00D53B7F">
      <w:pPr>
        <w:pStyle w:val="ListParagraph"/>
        <w:numPr>
          <w:ilvl w:val="4"/>
          <w:numId w:val="13"/>
        </w:numPr>
      </w:pPr>
      <w:r>
        <w:t xml:space="preserve">Display the list of all restaurants </w:t>
      </w:r>
    </w:p>
    <w:p w14:paraId="1E36EB09" w14:textId="21EFD0EC" w:rsidR="00D3318A" w:rsidRDefault="00D3318A" w:rsidP="00D53B7F">
      <w:pPr>
        <w:pStyle w:val="ListParagraph"/>
        <w:numPr>
          <w:ilvl w:val="4"/>
          <w:numId w:val="13"/>
        </w:numPr>
      </w:pPr>
      <w:r>
        <w:t>User click on restaurant they want to delete</w:t>
      </w:r>
    </w:p>
    <w:p w14:paraId="27D4989F" w14:textId="0493DAC6" w:rsidR="00D3318A" w:rsidRDefault="00D3318A" w:rsidP="00D53B7F">
      <w:pPr>
        <w:pStyle w:val="ListParagraph"/>
        <w:numPr>
          <w:ilvl w:val="4"/>
          <w:numId w:val="13"/>
        </w:numPr>
      </w:pPr>
      <w:r>
        <w:t>Pop up appears, require user to confirm about “delete” action</w:t>
      </w:r>
    </w:p>
    <w:p w14:paraId="148D1CBA" w14:textId="521E73BB" w:rsidR="00D3318A" w:rsidRDefault="00D3318A" w:rsidP="00D53B7F">
      <w:pPr>
        <w:pStyle w:val="ListParagraph"/>
        <w:numPr>
          <w:ilvl w:val="4"/>
          <w:numId w:val="13"/>
        </w:numPr>
      </w:pPr>
      <w:r>
        <w:t xml:space="preserve">User click on </w:t>
      </w:r>
      <w:r w:rsidR="006267BC" w:rsidRPr="00044E2B">
        <w:rPr>
          <w:b/>
        </w:rPr>
        <w:t>[Confirm]</w:t>
      </w:r>
      <w:r>
        <w:t xml:space="preserve"> </w:t>
      </w:r>
      <w:r w:rsidR="006267BC">
        <w:t xml:space="preserve">button </w:t>
      </w:r>
      <w:r>
        <w:t>to confirm</w:t>
      </w:r>
    </w:p>
    <w:p w14:paraId="240337F5" w14:textId="3A7772B8" w:rsidR="00D3318A" w:rsidRDefault="00D3318A" w:rsidP="00D53B7F">
      <w:pPr>
        <w:pStyle w:val="ListParagraph"/>
        <w:numPr>
          <w:ilvl w:val="4"/>
          <w:numId w:val="13"/>
        </w:numPr>
      </w:pPr>
      <w:r>
        <w:t>Send deletion via email to restaurant</w:t>
      </w:r>
    </w:p>
    <w:p w14:paraId="5EB42991" w14:textId="436B6912" w:rsidR="00D3318A" w:rsidRDefault="00D3318A" w:rsidP="00D53B7F">
      <w:pPr>
        <w:pStyle w:val="ListParagraph"/>
        <w:numPr>
          <w:ilvl w:val="4"/>
          <w:numId w:val="13"/>
        </w:numPr>
      </w:pPr>
      <w:r>
        <w:t>System delete restaurant from database</w:t>
      </w:r>
    </w:p>
    <w:p w14:paraId="477DCF12" w14:textId="0634FAC6" w:rsidR="007D7222" w:rsidRDefault="007D7222" w:rsidP="00D53B7F">
      <w:pPr>
        <w:pStyle w:val="ListParagraph"/>
        <w:numPr>
          <w:ilvl w:val="4"/>
          <w:numId w:val="13"/>
        </w:numPr>
      </w:pPr>
      <w:r>
        <w:t xml:space="preserve">Pop up closes, back to </w:t>
      </w:r>
      <w:r w:rsidR="00410DD0" w:rsidRPr="00FC71A5">
        <w:rPr>
          <w:b/>
        </w:rPr>
        <w:t>[Delete restaurant]</w:t>
      </w:r>
      <w:r>
        <w:t xml:space="preserve"> page</w:t>
      </w:r>
      <w:r w:rsidR="00D60717">
        <w:t xml:space="preserve"> with list of restaurants</w:t>
      </w:r>
    </w:p>
    <w:p w14:paraId="7925A6C4" w14:textId="6BFF846D" w:rsidR="00D53B7F" w:rsidRDefault="00D53B7F" w:rsidP="00D53B7F">
      <w:pPr>
        <w:pStyle w:val="ListParagraph"/>
        <w:numPr>
          <w:ilvl w:val="3"/>
          <w:numId w:val="13"/>
        </w:numPr>
      </w:pPr>
      <w:r>
        <w:t xml:space="preserve">Option 2: </w:t>
      </w:r>
    </w:p>
    <w:p w14:paraId="194D3A6E" w14:textId="77777777" w:rsidR="00D53B7F" w:rsidRDefault="00D53B7F" w:rsidP="00D53B7F">
      <w:pPr>
        <w:pStyle w:val="ListParagraph"/>
        <w:numPr>
          <w:ilvl w:val="4"/>
          <w:numId w:val="13"/>
        </w:numPr>
      </w:pPr>
      <w:r>
        <w:t xml:space="preserve">Click on </w:t>
      </w:r>
      <w:r w:rsidRPr="00FC71A5">
        <w:rPr>
          <w:b/>
        </w:rPr>
        <w:t>[List restaurant]</w:t>
      </w:r>
      <w:r>
        <w:t xml:space="preserve"> button</w:t>
      </w:r>
    </w:p>
    <w:p w14:paraId="42C74389" w14:textId="0EF81955" w:rsidR="00D53B7F" w:rsidRDefault="00D53B7F" w:rsidP="00D53B7F">
      <w:pPr>
        <w:pStyle w:val="ListParagraph"/>
        <w:numPr>
          <w:ilvl w:val="4"/>
          <w:numId w:val="13"/>
        </w:numPr>
      </w:pPr>
      <w:r w:rsidRPr="00FC71A5">
        <w:rPr>
          <w:b/>
        </w:rPr>
        <w:t>[</w:t>
      </w:r>
      <w:r w:rsidR="00F22A7A" w:rsidRPr="00FC71A5">
        <w:rPr>
          <w:b/>
        </w:rPr>
        <w:t>Restaurant List</w:t>
      </w:r>
      <w:r w:rsidRPr="00FC71A5">
        <w:rPr>
          <w:b/>
        </w:rPr>
        <w:t>]</w:t>
      </w:r>
      <w:r>
        <w:t xml:space="preserve"> page opens</w:t>
      </w:r>
    </w:p>
    <w:p w14:paraId="7176B3BC" w14:textId="27D0F402" w:rsidR="00D53B7F" w:rsidRDefault="00D53B7F" w:rsidP="00D53B7F">
      <w:pPr>
        <w:pStyle w:val="ListParagraph"/>
        <w:numPr>
          <w:ilvl w:val="4"/>
          <w:numId w:val="13"/>
        </w:numPr>
      </w:pPr>
      <w:r w:rsidRPr="00FC71A5">
        <w:rPr>
          <w:b/>
        </w:rPr>
        <w:t>[</w:t>
      </w:r>
      <w:r w:rsidR="00467B56" w:rsidRPr="00FC71A5">
        <w:rPr>
          <w:b/>
        </w:rPr>
        <w:t>Restaurant List</w:t>
      </w:r>
      <w:r w:rsidRPr="00FC71A5">
        <w:rPr>
          <w:b/>
        </w:rPr>
        <w:t>]</w:t>
      </w:r>
      <w:r>
        <w:t xml:space="preserve"> show</w:t>
      </w:r>
      <w:r w:rsidR="009B7168">
        <w:t>s</w:t>
      </w:r>
      <w:r>
        <w:t xml:space="preserve"> the list of all restaurants with detail information about Name, Address, Type, Open Hour…..</w:t>
      </w:r>
    </w:p>
    <w:p w14:paraId="71DA32BF" w14:textId="77777777" w:rsidR="00D53B7F" w:rsidRDefault="00D53B7F" w:rsidP="00D53B7F">
      <w:pPr>
        <w:pStyle w:val="ListParagraph"/>
        <w:numPr>
          <w:ilvl w:val="4"/>
          <w:numId w:val="13"/>
        </w:numPr>
      </w:pPr>
      <w:r>
        <w:t>User click on a restaurant they want to see detail</w:t>
      </w:r>
    </w:p>
    <w:p w14:paraId="5AD9C88A" w14:textId="77777777" w:rsidR="00D53B7F" w:rsidRDefault="00D53B7F" w:rsidP="00D53B7F">
      <w:pPr>
        <w:pStyle w:val="ListParagraph"/>
        <w:numPr>
          <w:ilvl w:val="4"/>
          <w:numId w:val="13"/>
        </w:numPr>
      </w:pPr>
      <w:r>
        <w:t xml:space="preserve">Restaurant’s page opens with detail information </w:t>
      </w:r>
    </w:p>
    <w:p w14:paraId="6FEF3969" w14:textId="27941025" w:rsidR="00D53B7F" w:rsidRDefault="00D53B7F" w:rsidP="00D53B7F">
      <w:pPr>
        <w:pStyle w:val="ListParagraph"/>
        <w:numPr>
          <w:ilvl w:val="4"/>
          <w:numId w:val="13"/>
        </w:numPr>
      </w:pPr>
      <w:r>
        <w:t xml:space="preserve">User click on </w:t>
      </w:r>
      <w:r w:rsidRPr="00FC71A5">
        <w:rPr>
          <w:b/>
        </w:rPr>
        <w:t xml:space="preserve">[Delete] </w:t>
      </w:r>
      <w:r>
        <w:t>button on restaurant’s page</w:t>
      </w:r>
    </w:p>
    <w:p w14:paraId="477A64D5" w14:textId="53BE7BF7" w:rsidR="00D53B7F" w:rsidRDefault="00D53B7F" w:rsidP="00D53B7F">
      <w:pPr>
        <w:pStyle w:val="ListParagraph"/>
        <w:numPr>
          <w:ilvl w:val="4"/>
          <w:numId w:val="13"/>
        </w:numPr>
      </w:pPr>
      <w:r>
        <w:t xml:space="preserve">Pop ups display with textboxes </w:t>
      </w:r>
      <w:r w:rsidR="00E16438">
        <w:t>to request confirmations</w:t>
      </w:r>
    </w:p>
    <w:p w14:paraId="391E2D03" w14:textId="77777777" w:rsidR="00D53B7F" w:rsidRDefault="00D53B7F" w:rsidP="00D53B7F">
      <w:pPr>
        <w:pStyle w:val="ListParagraph"/>
        <w:numPr>
          <w:ilvl w:val="4"/>
          <w:numId w:val="13"/>
        </w:numPr>
      </w:pPr>
      <w:r>
        <w:t>User clicks submit to save changes</w:t>
      </w:r>
    </w:p>
    <w:p w14:paraId="159ABADE" w14:textId="6BA1F5D6" w:rsidR="00D53B7F" w:rsidRDefault="00D53B7F" w:rsidP="006202BA">
      <w:pPr>
        <w:pStyle w:val="ListParagraph"/>
        <w:numPr>
          <w:ilvl w:val="4"/>
          <w:numId w:val="13"/>
        </w:numPr>
      </w:pPr>
      <w:r>
        <w:t xml:space="preserve">Pops up closes, back to </w:t>
      </w:r>
      <w:r w:rsidR="006D59CB" w:rsidRPr="00FC71A5">
        <w:rPr>
          <w:b/>
        </w:rPr>
        <w:t>[</w:t>
      </w:r>
      <w:r w:rsidR="005223B3" w:rsidRPr="00FC71A5">
        <w:rPr>
          <w:b/>
        </w:rPr>
        <w:t>Restaurant List</w:t>
      </w:r>
      <w:r w:rsidR="006202BA" w:rsidRPr="00FC71A5">
        <w:rPr>
          <w:b/>
        </w:rPr>
        <w:t>]</w:t>
      </w:r>
      <w:r w:rsidR="006202BA">
        <w:t xml:space="preserve"> page</w:t>
      </w:r>
    </w:p>
    <w:p w14:paraId="08F20A4F" w14:textId="0FC2F759" w:rsidR="00F378A7" w:rsidRDefault="00D3318A" w:rsidP="00F378A7">
      <w:pPr>
        <w:pStyle w:val="ListParagraph"/>
        <w:numPr>
          <w:ilvl w:val="2"/>
          <w:numId w:val="13"/>
        </w:numPr>
      </w:pPr>
      <w:r>
        <w:t>List all restaurants</w:t>
      </w:r>
    </w:p>
    <w:p w14:paraId="754268FF" w14:textId="21A0A82A" w:rsidR="00D3318A" w:rsidRDefault="00D3318A" w:rsidP="00D3318A">
      <w:pPr>
        <w:pStyle w:val="ListParagraph"/>
        <w:numPr>
          <w:ilvl w:val="3"/>
          <w:numId w:val="13"/>
        </w:numPr>
      </w:pPr>
      <w:r>
        <w:t xml:space="preserve">Click on </w:t>
      </w:r>
      <w:r w:rsidR="000B45BA" w:rsidRPr="00FC71A5">
        <w:rPr>
          <w:b/>
        </w:rPr>
        <w:t>[</w:t>
      </w:r>
      <w:r w:rsidRPr="00FC71A5">
        <w:rPr>
          <w:b/>
        </w:rPr>
        <w:t>List</w:t>
      </w:r>
      <w:r w:rsidR="000B45BA" w:rsidRPr="00FC71A5">
        <w:rPr>
          <w:b/>
        </w:rPr>
        <w:t xml:space="preserve"> restaurant]</w:t>
      </w:r>
      <w:r>
        <w:t xml:space="preserve"> button</w:t>
      </w:r>
    </w:p>
    <w:p w14:paraId="5854F217" w14:textId="21B01203" w:rsidR="00D3318A" w:rsidRDefault="00B85501" w:rsidP="00D3318A">
      <w:pPr>
        <w:pStyle w:val="ListParagraph"/>
        <w:numPr>
          <w:ilvl w:val="3"/>
          <w:numId w:val="13"/>
        </w:numPr>
      </w:pPr>
      <w:r w:rsidRPr="00FC71A5">
        <w:rPr>
          <w:b/>
        </w:rPr>
        <w:t>[</w:t>
      </w:r>
      <w:r w:rsidR="00C91A45" w:rsidRPr="00FC71A5">
        <w:rPr>
          <w:b/>
        </w:rPr>
        <w:t>Restaurant List</w:t>
      </w:r>
      <w:r w:rsidRPr="00FC71A5">
        <w:rPr>
          <w:b/>
        </w:rPr>
        <w:t>]</w:t>
      </w:r>
      <w:r w:rsidR="00D3318A">
        <w:t xml:space="preserve"> page opens</w:t>
      </w:r>
    </w:p>
    <w:p w14:paraId="40B62737" w14:textId="3B58D3FD" w:rsidR="00D3318A" w:rsidRDefault="00CE2D37" w:rsidP="00D3318A">
      <w:pPr>
        <w:pStyle w:val="ListParagraph"/>
        <w:numPr>
          <w:ilvl w:val="3"/>
          <w:numId w:val="13"/>
        </w:numPr>
      </w:pPr>
      <w:r w:rsidRPr="00FC71A5">
        <w:rPr>
          <w:b/>
        </w:rPr>
        <w:t>[</w:t>
      </w:r>
      <w:r w:rsidR="001D7148" w:rsidRPr="00FC71A5">
        <w:rPr>
          <w:b/>
        </w:rPr>
        <w:t>Restaurant List</w:t>
      </w:r>
      <w:r w:rsidRPr="00FC71A5">
        <w:rPr>
          <w:b/>
        </w:rPr>
        <w:t>]</w:t>
      </w:r>
      <w:r w:rsidR="00D3318A">
        <w:t xml:space="preserve"> show</w:t>
      </w:r>
      <w:r w:rsidR="005A195A">
        <w:t>s</w:t>
      </w:r>
      <w:r w:rsidR="00D3318A">
        <w:t xml:space="preserve"> the list of all restaurants with detail information about Name, Address, Type, Open Hour…..</w:t>
      </w:r>
    </w:p>
    <w:p w14:paraId="5C7E271B" w14:textId="5C73EAE3" w:rsidR="00D3318A" w:rsidRDefault="00D3318A" w:rsidP="00D3318A">
      <w:pPr>
        <w:pStyle w:val="ListParagraph"/>
        <w:numPr>
          <w:ilvl w:val="3"/>
          <w:numId w:val="13"/>
        </w:numPr>
      </w:pPr>
      <w:r>
        <w:t>User click</w:t>
      </w:r>
      <w:r w:rsidR="00BC05B0">
        <w:t>s</w:t>
      </w:r>
      <w:r>
        <w:t xml:space="preserve"> on a restaurant they want to see detail</w:t>
      </w:r>
    </w:p>
    <w:p w14:paraId="3DAD32DF" w14:textId="06E4109E" w:rsidR="00D3318A" w:rsidRDefault="00D3318A" w:rsidP="00D3318A">
      <w:pPr>
        <w:pStyle w:val="ListParagraph"/>
        <w:numPr>
          <w:ilvl w:val="3"/>
          <w:numId w:val="13"/>
        </w:numPr>
      </w:pPr>
      <w:r>
        <w:t>Restaurant’s page open</w:t>
      </w:r>
      <w:r w:rsidR="004A2313">
        <w:t>s</w:t>
      </w:r>
      <w:r>
        <w:t xml:space="preserve"> with detail information </w:t>
      </w:r>
    </w:p>
    <w:p w14:paraId="48BC1F47" w14:textId="36427CE9" w:rsidR="006011A6" w:rsidRDefault="006011A6" w:rsidP="006011A6">
      <w:pPr>
        <w:pStyle w:val="ListParagraph"/>
        <w:numPr>
          <w:ilvl w:val="2"/>
          <w:numId w:val="13"/>
        </w:numPr>
      </w:pPr>
      <w:r>
        <w:t>Search restaurant</w:t>
      </w:r>
    </w:p>
    <w:p w14:paraId="68F9125E" w14:textId="0F98F269" w:rsidR="006011A6" w:rsidRDefault="006011A6" w:rsidP="006011A6">
      <w:pPr>
        <w:pStyle w:val="ListParagraph"/>
        <w:numPr>
          <w:ilvl w:val="3"/>
          <w:numId w:val="13"/>
        </w:numPr>
      </w:pPr>
      <w:r>
        <w:t xml:space="preserve">On </w:t>
      </w:r>
      <w:r w:rsidRPr="00FC71A5">
        <w:rPr>
          <w:b/>
        </w:rPr>
        <w:t>[Restaurant List]</w:t>
      </w:r>
      <w:r>
        <w:t xml:space="preserve"> page, user type keyword ( restaurant’s name ) into </w:t>
      </w:r>
      <w:r w:rsidRPr="00FC71A5">
        <w:rPr>
          <w:b/>
        </w:rPr>
        <w:t xml:space="preserve">[Search] </w:t>
      </w:r>
      <w:r>
        <w:t>textbox</w:t>
      </w:r>
    </w:p>
    <w:p w14:paraId="642F8F4A" w14:textId="4BE22EE1" w:rsidR="006011A6" w:rsidRDefault="006011A6" w:rsidP="006011A6">
      <w:pPr>
        <w:pStyle w:val="ListParagraph"/>
        <w:numPr>
          <w:ilvl w:val="3"/>
          <w:numId w:val="13"/>
        </w:numPr>
      </w:pPr>
      <w:r>
        <w:t>Page return result under [Search] textbox</w:t>
      </w:r>
    </w:p>
    <w:p w14:paraId="651403C9" w14:textId="5BB60586" w:rsidR="006011A6" w:rsidRDefault="006011A6" w:rsidP="006011A6">
      <w:pPr>
        <w:pStyle w:val="ListParagraph"/>
        <w:numPr>
          <w:ilvl w:val="3"/>
          <w:numId w:val="13"/>
        </w:numPr>
      </w:pPr>
      <w:r>
        <w:t xml:space="preserve">User click on result to open restaurant’s page </w:t>
      </w:r>
    </w:p>
    <w:p w14:paraId="74C28660" w14:textId="4EC52890" w:rsidR="004A2313" w:rsidRPr="006D60B2" w:rsidRDefault="004A2313" w:rsidP="004A2313">
      <w:pPr>
        <w:pStyle w:val="ListParagraph"/>
        <w:numPr>
          <w:ilvl w:val="0"/>
          <w:numId w:val="13"/>
        </w:numPr>
        <w:rPr>
          <w:b/>
          <w:color w:val="00B0F0"/>
          <w:sz w:val="28"/>
          <w:szCs w:val="28"/>
        </w:rPr>
      </w:pPr>
      <w:r w:rsidRPr="006D60B2">
        <w:rPr>
          <w:b/>
          <w:color w:val="00B0F0"/>
          <w:sz w:val="28"/>
          <w:szCs w:val="28"/>
        </w:rPr>
        <w:lastRenderedPageBreak/>
        <w:t xml:space="preserve">Restaurant’s </w:t>
      </w:r>
      <w:r w:rsidR="00B312ED" w:rsidRPr="006D60B2">
        <w:rPr>
          <w:b/>
          <w:color w:val="00B0F0"/>
          <w:sz w:val="28"/>
          <w:szCs w:val="28"/>
        </w:rPr>
        <w:t>manager</w:t>
      </w:r>
    </w:p>
    <w:p w14:paraId="2ABDCF44" w14:textId="2417D3B6" w:rsidR="00B312ED" w:rsidRPr="00BB3641" w:rsidRDefault="00B312ED" w:rsidP="00B312ED">
      <w:pPr>
        <w:pStyle w:val="ListParagraph"/>
        <w:numPr>
          <w:ilvl w:val="1"/>
          <w:numId w:val="13"/>
        </w:numPr>
        <w:rPr>
          <w:b/>
          <w:color w:val="9F2936" w:themeColor="accent2"/>
        </w:rPr>
      </w:pPr>
      <w:r w:rsidRPr="00BB3641">
        <w:rPr>
          <w:b/>
          <w:color w:val="9F2936" w:themeColor="accent2"/>
        </w:rPr>
        <w:t>Login</w:t>
      </w:r>
    </w:p>
    <w:p w14:paraId="15EDB745" w14:textId="77777777" w:rsidR="00B312ED" w:rsidRDefault="00B312ED" w:rsidP="00B312ED">
      <w:pPr>
        <w:pStyle w:val="ListParagraph"/>
        <w:numPr>
          <w:ilvl w:val="2"/>
          <w:numId w:val="13"/>
        </w:numPr>
      </w:pPr>
      <w:r>
        <w:t>Open browser, access homepage/login.html</w:t>
      </w:r>
    </w:p>
    <w:p w14:paraId="5B9C8FE2" w14:textId="63BA3274" w:rsidR="00B312ED" w:rsidRDefault="00B312ED" w:rsidP="00B312ED">
      <w:pPr>
        <w:pStyle w:val="ListParagraph"/>
        <w:numPr>
          <w:ilvl w:val="2"/>
          <w:numId w:val="13"/>
        </w:numPr>
      </w:pPr>
      <w:r>
        <w:t xml:space="preserve">Enter Restaurant’s manager ID and password into </w:t>
      </w:r>
      <w:r w:rsidRPr="00AD4992">
        <w:rPr>
          <w:b/>
        </w:rPr>
        <w:t>[username]</w:t>
      </w:r>
      <w:r>
        <w:t xml:space="preserve"> textbox and </w:t>
      </w:r>
      <w:r w:rsidR="00391CE4" w:rsidRPr="00AD4992">
        <w:rPr>
          <w:b/>
        </w:rPr>
        <w:t>[password]</w:t>
      </w:r>
      <w:r w:rsidR="00391CE4">
        <w:t xml:space="preserve"> textbox</w:t>
      </w:r>
    </w:p>
    <w:p w14:paraId="2048A553" w14:textId="77777777" w:rsidR="00B312ED" w:rsidRDefault="00B312ED" w:rsidP="00B312ED">
      <w:pPr>
        <w:pStyle w:val="ListParagraph"/>
        <w:numPr>
          <w:ilvl w:val="2"/>
          <w:numId w:val="13"/>
        </w:numPr>
      </w:pPr>
      <w:r>
        <w:t>Click Submit to validate</w:t>
      </w:r>
    </w:p>
    <w:p w14:paraId="1DFB1AED" w14:textId="77777777" w:rsidR="00B312ED" w:rsidRDefault="00B312ED" w:rsidP="00B312ED">
      <w:pPr>
        <w:pStyle w:val="ListParagraph"/>
        <w:numPr>
          <w:ilvl w:val="2"/>
          <w:numId w:val="13"/>
        </w:numPr>
      </w:pPr>
      <w:r>
        <w:t xml:space="preserve">If login failed, request to retype </w:t>
      </w:r>
      <w:r w:rsidRPr="00FC71A5">
        <w:rPr>
          <w:b/>
        </w:rPr>
        <w:t>[username]</w:t>
      </w:r>
      <w:r>
        <w:t xml:space="preserve"> and</w:t>
      </w:r>
      <w:r w:rsidRPr="00FC71A5">
        <w:rPr>
          <w:b/>
        </w:rPr>
        <w:t xml:space="preserve"> [password] </w:t>
      </w:r>
      <w:r>
        <w:t xml:space="preserve">and open “Forgot Password” option </w:t>
      </w:r>
    </w:p>
    <w:p w14:paraId="4544AB4C" w14:textId="77777777" w:rsidR="00B312ED" w:rsidRDefault="00B312ED" w:rsidP="00B312ED">
      <w:pPr>
        <w:pStyle w:val="ListParagraph"/>
        <w:numPr>
          <w:ilvl w:val="3"/>
          <w:numId w:val="13"/>
        </w:numPr>
      </w:pPr>
      <w:r>
        <w:t>When user click on “Forgot password” link, open pop up to let user type email to reset password</w:t>
      </w:r>
    </w:p>
    <w:p w14:paraId="766C5B19" w14:textId="26FDED43" w:rsidR="00B312ED" w:rsidRDefault="00B312ED" w:rsidP="00B312ED">
      <w:pPr>
        <w:pStyle w:val="ListParagraph"/>
        <w:numPr>
          <w:ilvl w:val="3"/>
          <w:numId w:val="13"/>
        </w:numPr>
      </w:pPr>
      <w:r>
        <w:t xml:space="preserve">Click </w:t>
      </w:r>
      <w:r w:rsidR="00FC71A5" w:rsidRPr="00AC0DEB">
        <w:rPr>
          <w:b/>
        </w:rPr>
        <w:t>[Submit]</w:t>
      </w:r>
      <w:r w:rsidR="00FC71A5">
        <w:t xml:space="preserve"> button</w:t>
      </w:r>
      <w:r>
        <w:t xml:space="preserve"> to validate</w:t>
      </w:r>
    </w:p>
    <w:p w14:paraId="35EFBBC7" w14:textId="77777777" w:rsidR="00B312ED" w:rsidRDefault="00B312ED" w:rsidP="00B312ED">
      <w:pPr>
        <w:pStyle w:val="ListParagraph"/>
        <w:numPr>
          <w:ilvl w:val="3"/>
          <w:numId w:val="13"/>
        </w:numPr>
      </w:pPr>
      <w:r>
        <w:t>System check email in database and send reset link</w:t>
      </w:r>
    </w:p>
    <w:p w14:paraId="49039822" w14:textId="77777777" w:rsidR="00B312ED" w:rsidRDefault="00B312ED" w:rsidP="00B312ED">
      <w:pPr>
        <w:pStyle w:val="ListParagraph"/>
        <w:numPr>
          <w:ilvl w:val="2"/>
          <w:numId w:val="13"/>
        </w:numPr>
      </w:pPr>
      <w:r>
        <w:t>Open Management webpage</w:t>
      </w:r>
    </w:p>
    <w:p w14:paraId="5DCF1929" w14:textId="22338A5B" w:rsidR="00FC4312" w:rsidRPr="00BB3641" w:rsidRDefault="00FC4312" w:rsidP="00FC4312">
      <w:pPr>
        <w:pStyle w:val="ListParagraph"/>
        <w:numPr>
          <w:ilvl w:val="1"/>
          <w:numId w:val="13"/>
        </w:numPr>
        <w:rPr>
          <w:b/>
          <w:color w:val="9F2936" w:themeColor="accent2"/>
        </w:rPr>
      </w:pPr>
      <w:r w:rsidRPr="00BB3641">
        <w:rPr>
          <w:b/>
          <w:color w:val="9F2936" w:themeColor="accent2"/>
        </w:rPr>
        <w:t>Manage</w:t>
      </w:r>
    </w:p>
    <w:p w14:paraId="05EE4E03" w14:textId="77A4C519" w:rsidR="00FC4312" w:rsidRDefault="00FC4312" w:rsidP="00FC4312">
      <w:pPr>
        <w:pStyle w:val="ListParagraph"/>
        <w:numPr>
          <w:ilvl w:val="2"/>
          <w:numId w:val="13"/>
        </w:numPr>
      </w:pPr>
      <w:r>
        <w:t>Add new item</w:t>
      </w:r>
    </w:p>
    <w:p w14:paraId="2F254599" w14:textId="5C31425A" w:rsidR="00FC4312" w:rsidRDefault="00FC4312" w:rsidP="00FC4312">
      <w:pPr>
        <w:pStyle w:val="ListParagraph"/>
        <w:numPr>
          <w:ilvl w:val="3"/>
          <w:numId w:val="13"/>
        </w:numPr>
      </w:pPr>
      <w:r>
        <w:t xml:space="preserve">Click on </w:t>
      </w:r>
      <w:r w:rsidRPr="00AC0DEB">
        <w:rPr>
          <w:b/>
        </w:rPr>
        <w:t>[ Add new item ]</w:t>
      </w:r>
      <w:r>
        <w:t xml:space="preserve"> button</w:t>
      </w:r>
    </w:p>
    <w:p w14:paraId="43EBD0DA" w14:textId="5EA33DFD" w:rsidR="00FC4312" w:rsidRDefault="00FC4312" w:rsidP="00FC4312">
      <w:pPr>
        <w:pStyle w:val="ListParagraph"/>
        <w:numPr>
          <w:ilvl w:val="3"/>
          <w:numId w:val="13"/>
        </w:numPr>
      </w:pPr>
      <w:r w:rsidRPr="00AC0DEB">
        <w:rPr>
          <w:b/>
        </w:rPr>
        <w:t xml:space="preserve">[ Add new item ] </w:t>
      </w:r>
      <w:r>
        <w:t>page opens</w:t>
      </w:r>
    </w:p>
    <w:p w14:paraId="48B825F8" w14:textId="41D1CB23" w:rsidR="00FC4312" w:rsidRDefault="00FC4312" w:rsidP="00FC4312">
      <w:pPr>
        <w:pStyle w:val="ListParagraph"/>
        <w:numPr>
          <w:ilvl w:val="3"/>
          <w:numId w:val="13"/>
        </w:numPr>
      </w:pPr>
      <w:r>
        <w:t>Type information about new item into textboxes (Name, type, price</w:t>
      </w:r>
      <w:r w:rsidR="00A40CC8">
        <w:t>, note…</w:t>
      </w:r>
      <w:r>
        <w:t>)</w:t>
      </w:r>
    </w:p>
    <w:p w14:paraId="5B956EB6" w14:textId="08E9E9DA" w:rsidR="00FC4312" w:rsidRDefault="00FC4312" w:rsidP="00FC4312">
      <w:pPr>
        <w:pStyle w:val="ListParagraph"/>
        <w:numPr>
          <w:ilvl w:val="3"/>
          <w:numId w:val="13"/>
        </w:numPr>
      </w:pPr>
      <w:r>
        <w:t xml:space="preserve">Click on </w:t>
      </w:r>
      <w:r w:rsidR="00AC0DEB" w:rsidRPr="00570AD5">
        <w:rPr>
          <w:b/>
        </w:rPr>
        <w:t>[Submit]</w:t>
      </w:r>
      <w:r w:rsidR="00AC0DEB">
        <w:t xml:space="preserve"> button</w:t>
      </w:r>
    </w:p>
    <w:p w14:paraId="0EC5313C" w14:textId="3ED38CE0" w:rsidR="00FC4312" w:rsidRDefault="00D16E19" w:rsidP="00FC4312">
      <w:pPr>
        <w:pStyle w:val="ListParagraph"/>
        <w:numPr>
          <w:ilvl w:val="3"/>
          <w:numId w:val="13"/>
        </w:numPr>
      </w:pPr>
      <w:r>
        <w:t>System save new item into database</w:t>
      </w:r>
    </w:p>
    <w:p w14:paraId="779DB139" w14:textId="3DFE7A9A" w:rsidR="00FC4312" w:rsidRDefault="00FC4312" w:rsidP="00FC4312">
      <w:pPr>
        <w:pStyle w:val="ListParagraph"/>
        <w:numPr>
          <w:ilvl w:val="3"/>
          <w:numId w:val="13"/>
        </w:numPr>
      </w:pPr>
      <w:r>
        <w:t>Back to Manage page</w:t>
      </w:r>
    </w:p>
    <w:p w14:paraId="3E2B3A78" w14:textId="20BEF5CE" w:rsidR="00D30007" w:rsidRDefault="00D30007" w:rsidP="00D30007">
      <w:pPr>
        <w:pStyle w:val="ListParagraph"/>
        <w:numPr>
          <w:ilvl w:val="2"/>
          <w:numId w:val="13"/>
        </w:numPr>
      </w:pPr>
      <w:r>
        <w:t>Edit item</w:t>
      </w:r>
    </w:p>
    <w:p w14:paraId="49F7D210" w14:textId="6FF0A263" w:rsidR="00976E49" w:rsidRDefault="00976E49" w:rsidP="00976E49">
      <w:pPr>
        <w:pStyle w:val="ListParagraph"/>
        <w:numPr>
          <w:ilvl w:val="3"/>
          <w:numId w:val="13"/>
        </w:numPr>
      </w:pPr>
      <w:r>
        <w:t xml:space="preserve">Option 1: </w:t>
      </w:r>
    </w:p>
    <w:p w14:paraId="301E4F2A" w14:textId="77777777" w:rsidR="004143F7" w:rsidRDefault="004143F7" w:rsidP="00976E49">
      <w:pPr>
        <w:pStyle w:val="ListParagraph"/>
        <w:numPr>
          <w:ilvl w:val="4"/>
          <w:numId w:val="13"/>
        </w:numPr>
      </w:pPr>
      <w:r>
        <w:t xml:space="preserve">Click on </w:t>
      </w:r>
      <w:r w:rsidR="00280D3E" w:rsidRPr="00570AD5">
        <w:rPr>
          <w:b/>
        </w:rPr>
        <w:t>[</w:t>
      </w:r>
      <w:r w:rsidRPr="00570AD5">
        <w:rPr>
          <w:b/>
        </w:rPr>
        <w:t xml:space="preserve">Edit </w:t>
      </w:r>
      <w:r w:rsidR="00280D3E" w:rsidRPr="00570AD5">
        <w:rPr>
          <w:b/>
        </w:rPr>
        <w:t>item]</w:t>
      </w:r>
      <w:r>
        <w:t xml:space="preserve"> </w:t>
      </w:r>
      <w:r>
        <w:t>button</w:t>
      </w:r>
    </w:p>
    <w:p w14:paraId="15CFCFEF" w14:textId="77777777" w:rsidR="004143F7" w:rsidRDefault="00A8112D" w:rsidP="00976E49">
      <w:pPr>
        <w:pStyle w:val="ListParagraph"/>
        <w:numPr>
          <w:ilvl w:val="4"/>
          <w:numId w:val="13"/>
        </w:numPr>
      </w:pPr>
      <w:r w:rsidRPr="00570AD5">
        <w:rPr>
          <w:b/>
        </w:rPr>
        <w:t>[</w:t>
      </w:r>
      <w:r w:rsidR="004143F7" w:rsidRPr="00570AD5">
        <w:rPr>
          <w:b/>
        </w:rPr>
        <w:t xml:space="preserve">Edit </w:t>
      </w:r>
      <w:r w:rsidRPr="00570AD5">
        <w:rPr>
          <w:b/>
        </w:rPr>
        <w:t>item]</w:t>
      </w:r>
      <w:r w:rsidR="004143F7">
        <w:t xml:space="preserve"> </w:t>
      </w:r>
      <w:r w:rsidR="004143F7">
        <w:t>page opens</w:t>
      </w:r>
    </w:p>
    <w:p w14:paraId="6068B6D9" w14:textId="23BCA7F2" w:rsidR="004143F7" w:rsidRDefault="004143F7" w:rsidP="00976E49">
      <w:pPr>
        <w:pStyle w:val="ListParagraph"/>
        <w:numPr>
          <w:ilvl w:val="4"/>
          <w:numId w:val="13"/>
        </w:numPr>
      </w:pPr>
      <w:r>
        <w:t>List of items displays on screen</w:t>
      </w:r>
    </w:p>
    <w:p w14:paraId="2C3B976C" w14:textId="4823CBEA" w:rsidR="004143F7" w:rsidRDefault="004143F7" w:rsidP="00976E49">
      <w:pPr>
        <w:pStyle w:val="ListParagraph"/>
        <w:numPr>
          <w:ilvl w:val="4"/>
          <w:numId w:val="13"/>
        </w:numPr>
      </w:pPr>
      <w:r>
        <w:t xml:space="preserve">User clicks on </w:t>
      </w:r>
      <w:r w:rsidR="00C549E7">
        <w:t>item</w:t>
      </w:r>
      <w:r>
        <w:t xml:space="preserve"> they want to edit</w:t>
      </w:r>
    </w:p>
    <w:p w14:paraId="052CD5FE" w14:textId="25AABADB" w:rsidR="004143F7" w:rsidRDefault="004143F7" w:rsidP="00976E49">
      <w:pPr>
        <w:pStyle w:val="ListParagraph"/>
        <w:numPr>
          <w:ilvl w:val="4"/>
          <w:numId w:val="13"/>
        </w:numPr>
      </w:pPr>
      <w:r>
        <w:t xml:space="preserve">Edit </w:t>
      </w:r>
      <w:r w:rsidR="00377D5B">
        <w:t>pop up</w:t>
      </w:r>
      <w:r>
        <w:t xml:space="preserve"> open</w:t>
      </w:r>
      <w:r w:rsidR="00377D5B">
        <w:t>s</w:t>
      </w:r>
      <w:r>
        <w:t xml:space="preserve"> and display textboxes with data filled in about </w:t>
      </w:r>
      <w:r w:rsidR="00A20300">
        <w:t>item</w:t>
      </w:r>
      <w:r>
        <w:t>’s information</w:t>
      </w:r>
    </w:p>
    <w:p w14:paraId="241A16E4" w14:textId="77777777" w:rsidR="004143F7" w:rsidRDefault="004143F7" w:rsidP="00976E49">
      <w:pPr>
        <w:pStyle w:val="ListParagraph"/>
        <w:numPr>
          <w:ilvl w:val="4"/>
          <w:numId w:val="13"/>
        </w:numPr>
      </w:pPr>
      <w:r>
        <w:t>User edit information in each textbox</w:t>
      </w:r>
    </w:p>
    <w:p w14:paraId="17ECE35A" w14:textId="62B0BBBF" w:rsidR="004143F7" w:rsidRDefault="004143F7" w:rsidP="00976E49">
      <w:pPr>
        <w:pStyle w:val="ListParagraph"/>
        <w:numPr>
          <w:ilvl w:val="4"/>
          <w:numId w:val="13"/>
        </w:numPr>
      </w:pPr>
      <w:r>
        <w:t xml:space="preserve">Click on </w:t>
      </w:r>
      <w:r w:rsidR="00E60772" w:rsidRPr="00E60772">
        <w:rPr>
          <w:b/>
        </w:rPr>
        <w:t xml:space="preserve">[Submit] </w:t>
      </w:r>
      <w:r w:rsidR="00E60772">
        <w:t>button</w:t>
      </w:r>
    </w:p>
    <w:p w14:paraId="75DAA1D9" w14:textId="27BA3999" w:rsidR="004143F7" w:rsidRDefault="004313F7" w:rsidP="00976E49">
      <w:pPr>
        <w:pStyle w:val="ListParagraph"/>
        <w:numPr>
          <w:ilvl w:val="4"/>
          <w:numId w:val="13"/>
        </w:numPr>
      </w:pPr>
      <w:r>
        <w:t>System save updated information of item into database</w:t>
      </w:r>
    </w:p>
    <w:p w14:paraId="5F7FFDD6" w14:textId="22A58E9E" w:rsidR="004143F7" w:rsidRDefault="007003A3" w:rsidP="00976E49">
      <w:pPr>
        <w:pStyle w:val="ListParagraph"/>
        <w:numPr>
          <w:ilvl w:val="4"/>
          <w:numId w:val="13"/>
        </w:numPr>
      </w:pPr>
      <w:r>
        <w:t>Pop up closes, b</w:t>
      </w:r>
      <w:r w:rsidR="004143F7">
        <w:t xml:space="preserve">ack to </w:t>
      </w:r>
      <w:r w:rsidR="00E34F4D" w:rsidRPr="00E60772">
        <w:rPr>
          <w:b/>
        </w:rPr>
        <w:t>[Edit item]</w:t>
      </w:r>
      <w:r w:rsidR="004143F7">
        <w:t xml:space="preserve"> page</w:t>
      </w:r>
      <w:r w:rsidR="00E34F4D">
        <w:t xml:space="preserve"> with list of items</w:t>
      </w:r>
    </w:p>
    <w:p w14:paraId="684CE8D4" w14:textId="225C895D" w:rsidR="00433B70" w:rsidRDefault="00433B70" w:rsidP="00433B70">
      <w:pPr>
        <w:pStyle w:val="ListParagraph"/>
        <w:numPr>
          <w:ilvl w:val="3"/>
          <w:numId w:val="13"/>
        </w:numPr>
      </w:pPr>
      <w:r>
        <w:t>Option 2:</w:t>
      </w:r>
    </w:p>
    <w:p w14:paraId="6632BC92" w14:textId="20E0399C" w:rsidR="00433B70" w:rsidRDefault="00433B70" w:rsidP="00433B70">
      <w:pPr>
        <w:pStyle w:val="ListParagraph"/>
        <w:numPr>
          <w:ilvl w:val="4"/>
          <w:numId w:val="13"/>
        </w:numPr>
      </w:pPr>
      <w:r>
        <w:t xml:space="preserve">Click on </w:t>
      </w:r>
      <w:r w:rsidRPr="00E60772">
        <w:rPr>
          <w:b/>
        </w:rPr>
        <w:t>[List item]</w:t>
      </w:r>
      <w:r>
        <w:t xml:space="preserve"> button</w:t>
      </w:r>
    </w:p>
    <w:p w14:paraId="43792167" w14:textId="7E33A389" w:rsidR="00433B70" w:rsidRDefault="00433B70" w:rsidP="00433B70">
      <w:pPr>
        <w:pStyle w:val="ListParagraph"/>
        <w:numPr>
          <w:ilvl w:val="4"/>
          <w:numId w:val="13"/>
        </w:numPr>
      </w:pPr>
      <w:r w:rsidRPr="00E60772">
        <w:rPr>
          <w:b/>
        </w:rPr>
        <w:t>[</w:t>
      </w:r>
      <w:r w:rsidR="00BB1431" w:rsidRPr="00E60772">
        <w:rPr>
          <w:b/>
        </w:rPr>
        <w:t>Item</w:t>
      </w:r>
      <w:r w:rsidR="00BB399A" w:rsidRPr="00E60772">
        <w:rPr>
          <w:b/>
        </w:rPr>
        <w:t xml:space="preserve"> </w:t>
      </w:r>
      <w:r w:rsidR="00AA0527" w:rsidRPr="00E60772">
        <w:rPr>
          <w:b/>
        </w:rPr>
        <w:t>List</w:t>
      </w:r>
      <w:r w:rsidRPr="00E60772">
        <w:rPr>
          <w:b/>
        </w:rPr>
        <w:t>]</w:t>
      </w:r>
      <w:r>
        <w:t xml:space="preserve"> page opens</w:t>
      </w:r>
    </w:p>
    <w:p w14:paraId="190349A2" w14:textId="34186167" w:rsidR="00433B70" w:rsidRDefault="00433B70" w:rsidP="00433B70">
      <w:pPr>
        <w:pStyle w:val="ListParagraph"/>
        <w:numPr>
          <w:ilvl w:val="4"/>
          <w:numId w:val="13"/>
        </w:numPr>
      </w:pPr>
      <w:r w:rsidRPr="00E60772">
        <w:rPr>
          <w:b/>
        </w:rPr>
        <w:t>[</w:t>
      </w:r>
      <w:r w:rsidR="00BB399A" w:rsidRPr="00E60772">
        <w:rPr>
          <w:b/>
        </w:rPr>
        <w:t>Item</w:t>
      </w:r>
      <w:r w:rsidR="004C7EF9" w:rsidRPr="00E60772">
        <w:rPr>
          <w:b/>
        </w:rPr>
        <w:t xml:space="preserve"> List</w:t>
      </w:r>
      <w:r w:rsidRPr="00E60772">
        <w:rPr>
          <w:b/>
        </w:rPr>
        <w:t>]</w:t>
      </w:r>
      <w:r w:rsidR="002742E2">
        <w:t xml:space="preserve"> page</w:t>
      </w:r>
      <w:r>
        <w:t xml:space="preserve"> show</w:t>
      </w:r>
      <w:r w:rsidR="002742E2">
        <w:t>s</w:t>
      </w:r>
      <w:r>
        <w:t xml:space="preserve"> the list of all restaurants with detail information about Name, </w:t>
      </w:r>
      <w:r w:rsidR="002022BD">
        <w:t>Type</w:t>
      </w:r>
      <w:r>
        <w:t xml:space="preserve">, </w:t>
      </w:r>
      <w:r w:rsidR="002022BD">
        <w:t>Price</w:t>
      </w:r>
      <w:r>
        <w:t xml:space="preserve">, </w:t>
      </w:r>
      <w:r w:rsidR="002022BD">
        <w:t>Note</w:t>
      </w:r>
      <w:r w:rsidR="00F9080B">
        <w:t xml:space="preserve"> </w:t>
      </w:r>
      <w:r w:rsidR="00446075">
        <w:t>.</w:t>
      </w:r>
      <w:r>
        <w:t>..</w:t>
      </w:r>
    </w:p>
    <w:p w14:paraId="2E2C7DD5" w14:textId="5F65FB9E" w:rsidR="00433B70" w:rsidRDefault="00433B70" w:rsidP="00433B70">
      <w:pPr>
        <w:pStyle w:val="ListParagraph"/>
        <w:numPr>
          <w:ilvl w:val="4"/>
          <w:numId w:val="13"/>
        </w:numPr>
      </w:pPr>
      <w:r>
        <w:t xml:space="preserve">User click on </w:t>
      </w:r>
      <w:r w:rsidR="00C33AC7" w:rsidRPr="00E60772">
        <w:rPr>
          <w:b/>
        </w:rPr>
        <w:t>[Edit button]</w:t>
      </w:r>
      <w:r w:rsidR="00C33AC7">
        <w:t xml:space="preserve"> on the</w:t>
      </w:r>
      <w:r w:rsidR="004D2789">
        <w:t xml:space="preserve"> item</w:t>
      </w:r>
      <w:r>
        <w:t xml:space="preserve"> they want to </w:t>
      </w:r>
      <w:r w:rsidR="00C33AC7">
        <w:t>edit</w:t>
      </w:r>
    </w:p>
    <w:p w14:paraId="16B4C5AD" w14:textId="77777777" w:rsidR="009615DD" w:rsidRDefault="009615DD" w:rsidP="009615DD">
      <w:pPr>
        <w:pStyle w:val="ListParagraph"/>
        <w:numPr>
          <w:ilvl w:val="4"/>
          <w:numId w:val="13"/>
        </w:numPr>
      </w:pPr>
      <w:r>
        <w:t>Edit pop up opens and display textboxes with data filled in about item’s information</w:t>
      </w:r>
    </w:p>
    <w:p w14:paraId="3010464E" w14:textId="77777777" w:rsidR="009615DD" w:rsidRDefault="009615DD" w:rsidP="009615DD">
      <w:pPr>
        <w:pStyle w:val="ListParagraph"/>
        <w:numPr>
          <w:ilvl w:val="4"/>
          <w:numId w:val="13"/>
        </w:numPr>
      </w:pPr>
      <w:r>
        <w:t>User edit information in each textbox</w:t>
      </w:r>
    </w:p>
    <w:p w14:paraId="7B65EA9C" w14:textId="39B5F614" w:rsidR="009615DD" w:rsidRDefault="00E60772" w:rsidP="009615DD">
      <w:pPr>
        <w:pStyle w:val="ListParagraph"/>
        <w:numPr>
          <w:ilvl w:val="4"/>
          <w:numId w:val="13"/>
        </w:numPr>
      </w:pPr>
      <w:r>
        <w:t xml:space="preserve">Click on </w:t>
      </w:r>
      <w:r w:rsidRPr="00E60772">
        <w:rPr>
          <w:b/>
        </w:rPr>
        <w:t>[Submit]</w:t>
      </w:r>
      <w:r>
        <w:t xml:space="preserve"> button</w:t>
      </w:r>
    </w:p>
    <w:p w14:paraId="0FE65F6E" w14:textId="77777777" w:rsidR="009615DD" w:rsidRDefault="009615DD" w:rsidP="009615DD">
      <w:pPr>
        <w:pStyle w:val="ListParagraph"/>
        <w:numPr>
          <w:ilvl w:val="4"/>
          <w:numId w:val="13"/>
        </w:numPr>
      </w:pPr>
      <w:r>
        <w:lastRenderedPageBreak/>
        <w:t>System save updated information of item into database</w:t>
      </w:r>
    </w:p>
    <w:p w14:paraId="13E7C313" w14:textId="1B749FCA" w:rsidR="009615DD" w:rsidRDefault="00EB0708" w:rsidP="009615DD">
      <w:pPr>
        <w:pStyle w:val="ListParagraph"/>
        <w:numPr>
          <w:ilvl w:val="4"/>
          <w:numId w:val="13"/>
        </w:numPr>
      </w:pPr>
      <w:r>
        <w:t>Pop up closes, b</w:t>
      </w:r>
      <w:r w:rsidR="009615DD">
        <w:t xml:space="preserve">ack to </w:t>
      </w:r>
      <w:r w:rsidR="009615DD" w:rsidRPr="00E60772">
        <w:rPr>
          <w:b/>
        </w:rPr>
        <w:t>[</w:t>
      </w:r>
      <w:r w:rsidR="00BE0D91" w:rsidRPr="00E60772">
        <w:rPr>
          <w:b/>
        </w:rPr>
        <w:t xml:space="preserve">Item List] </w:t>
      </w:r>
      <w:r w:rsidR="00BE0D91">
        <w:t>page</w:t>
      </w:r>
    </w:p>
    <w:p w14:paraId="53633A43" w14:textId="5B133938" w:rsidR="00D30007" w:rsidRDefault="005522F0" w:rsidP="005522F0">
      <w:pPr>
        <w:pStyle w:val="ListParagraph"/>
        <w:numPr>
          <w:ilvl w:val="2"/>
          <w:numId w:val="13"/>
        </w:numPr>
      </w:pPr>
      <w:r>
        <w:t>Delete item</w:t>
      </w:r>
    </w:p>
    <w:p w14:paraId="01B4A514" w14:textId="77777777" w:rsidR="001D7CCD" w:rsidRDefault="001D7CCD" w:rsidP="001D7CCD">
      <w:pPr>
        <w:pStyle w:val="ListParagraph"/>
        <w:numPr>
          <w:ilvl w:val="3"/>
          <w:numId w:val="13"/>
        </w:numPr>
      </w:pPr>
      <w:r>
        <w:t xml:space="preserve">Click on </w:t>
      </w:r>
      <w:r w:rsidR="00A54218" w:rsidRPr="00583DF0">
        <w:rPr>
          <w:b/>
        </w:rPr>
        <w:t>[</w:t>
      </w:r>
      <w:r w:rsidRPr="00583DF0">
        <w:rPr>
          <w:b/>
        </w:rPr>
        <w:t xml:space="preserve">Delete </w:t>
      </w:r>
      <w:r w:rsidR="00A54218" w:rsidRPr="00583DF0">
        <w:rPr>
          <w:b/>
        </w:rPr>
        <w:t>Item]</w:t>
      </w:r>
      <w:r>
        <w:t xml:space="preserve"> </w:t>
      </w:r>
      <w:r>
        <w:t>button</w:t>
      </w:r>
    </w:p>
    <w:p w14:paraId="0A2DAA57" w14:textId="77777777" w:rsidR="001D7CCD" w:rsidRDefault="00E846D5" w:rsidP="001D7CCD">
      <w:pPr>
        <w:pStyle w:val="ListParagraph"/>
        <w:numPr>
          <w:ilvl w:val="3"/>
          <w:numId w:val="13"/>
        </w:numPr>
      </w:pPr>
      <w:r w:rsidRPr="00583DF0">
        <w:rPr>
          <w:b/>
        </w:rPr>
        <w:t>[</w:t>
      </w:r>
      <w:r w:rsidR="001D7CCD" w:rsidRPr="00583DF0">
        <w:rPr>
          <w:b/>
        </w:rPr>
        <w:t xml:space="preserve">Delete </w:t>
      </w:r>
      <w:r w:rsidRPr="00583DF0">
        <w:rPr>
          <w:b/>
        </w:rPr>
        <w:t>Item]</w:t>
      </w:r>
      <w:r w:rsidR="001D7CCD">
        <w:t xml:space="preserve"> </w:t>
      </w:r>
      <w:r w:rsidR="001D7CCD">
        <w:t>page opens</w:t>
      </w:r>
    </w:p>
    <w:p w14:paraId="14EC7652" w14:textId="75B9D8B9" w:rsidR="001D7CCD" w:rsidRDefault="001D7CCD" w:rsidP="001D7CCD">
      <w:pPr>
        <w:pStyle w:val="ListParagraph"/>
        <w:numPr>
          <w:ilvl w:val="3"/>
          <w:numId w:val="13"/>
        </w:numPr>
      </w:pPr>
      <w:r>
        <w:t>Display the list of all items</w:t>
      </w:r>
    </w:p>
    <w:p w14:paraId="4E83E06D" w14:textId="72CD72DF" w:rsidR="001D7CCD" w:rsidRDefault="001D7CCD" w:rsidP="001D7CCD">
      <w:pPr>
        <w:pStyle w:val="ListParagraph"/>
        <w:numPr>
          <w:ilvl w:val="3"/>
          <w:numId w:val="13"/>
        </w:numPr>
      </w:pPr>
      <w:r>
        <w:t>User click on item they want to delete</w:t>
      </w:r>
    </w:p>
    <w:p w14:paraId="34458C7A" w14:textId="77777777" w:rsidR="001D7CCD" w:rsidRDefault="001D7CCD" w:rsidP="001D7CCD">
      <w:pPr>
        <w:pStyle w:val="ListParagraph"/>
        <w:numPr>
          <w:ilvl w:val="3"/>
          <w:numId w:val="13"/>
        </w:numPr>
      </w:pPr>
      <w:r>
        <w:t>Pop up appears, require user to confirm about “delete” action</w:t>
      </w:r>
    </w:p>
    <w:p w14:paraId="6B2B026E" w14:textId="77777777" w:rsidR="001D7CCD" w:rsidRDefault="001D7CCD" w:rsidP="001D7CCD">
      <w:pPr>
        <w:pStyle w:val="ListParagraph"/>
        <w:numPr>
          <w:ilvl w:val="3"/>
          <w:numId w:val="13"/>
        </w:numPr>
      </w:pPr>
      <w:r>
        <w:t>User click on submit to confirm</w:t>
      </w:r>
    </w:p>
    <w:p w14:paraId="24B36F82" w14:textId="598BB077" w:rsidR="001D7CCD" w:rsidRDefault="001D7CCD" w:rsidP="000B20C9">
      <w:pPr>
        <w:pStyle w:val="ListParagraph"/>
        <w:numPr>
          <w:ilvl w:val="3"/>
          <w:numId w:val="13"/>
        </w:numPr>
      </w:pPr>
      <w:r>
        <w:t>System delete restaurant from database</w:t>
      </w:r>
    </w:p>
    <w:p w14:paraId="3203DEEB" w14:textId="2F4FE493" w:rsidR="000B20C9" w:rsidRDefault="000B20C9" w:rsidP="000B20C9">
      <w:pPr>
        <w:pStyle w:val="ListParagraph"/>
        <w:numPr>
          <w:ilvl w:val="3"/>
          <w:numId w:val="13"/>
        </w:numPr>
      </w:pPr>
      <w:r>
        <w:t xml:space="preserve">Pop up closes, back to </w:t>
      </w:r>
      <w:r w:rsidR="00D9143C" w:rsidRPr="00583DF0">
        <w:rPr>
          <w:b/>
        </w:rPr>
        <w:t>[</w:t>
      </w:r>
      <w:r w:rsidRPr="00583DF0">
        <w:rPr>
          <w:b/>
        </w:rPr>
        <w:t xml:space="preserve">Delete </w:t>
      </w:r>
      <w:r w:rsidR="00D9143C" w:rsidRPr="00583DF0">
        <w:rPr>
          <w:b/>
        </w:rPr>
        <w:t>Item]</w:t>
      </w:r>
      <w:r w:rsidRPr="00583DF0">
        <w:rPr>
          <w:b/>
        </w:rPr>
        <w:t xml:space="preserve"> </w:t>
      </w:r>
      <w:r>
        <w:t>page</w:t>
      </w:r>
      <w:r w:rsidR="00714D3B">
        <w:t xml:space="preserve"> with list of items</w:t>
      </w:r>
    </w:p>
    <w:p w14:paraId="5AB92C5D" w14:textId="0CE7DE6E" w:rsidR="00721D04" w:rsidRDefault="00721D04" w:rsidP="00721D04">
      <w:pPr>
        <w:pStyle w:val="ListParagraph"/>
        <w:numPr>
          <w:ilvl w:val="2"/>
          <w:numId w:val="13"/>
        </w:numPr>
      </w:pPr>
      <w:r>
        <w:t>List items</w:t>
      </w:r>
    </w:p>
    <w:p w14:paraId="561C8732" w14:textId="13688CFA" w:rsidR="00FB6C33" w:rsidRDefault="00FB6C33" w:rsidP="00FB6C33">
      <w:pPr>
        <w:pStyle w:val="ListParagraph"/>
        <w:numPr>
          <w:ilvl w:val="3"/>
          <w:numId w:val="13"/>
        </w:numPr>
      </w:pPr>
      <w:r>
        <w:t xml:space="preserve">Click on </w:t>
      </w:r>
      <w:r w:rsidRPr="00583DF0">
        <w:rPr>
          <w:b/>
        </w:rPr>
        <w:t xml:space="preserve">[List </w:t>
      </w:r>
      <w:r w:rsidR="00732214" w:rsidRPr="00583DF0">
        <w:rPr>
          <w:b/>
        </w:rPr>
        <w:t>item</w:t>
      </w:r>
      <w:r w:rsidRPr="00583DF0">
        <w:rPr>
          <w:b/>
        </w:rPr>
        <w:t>]</w:t>
      </w:r>
      <w:r>
        <w:t xml:space="preserve"> button</w:t>
      </w:r>
    </w:p>
    <w:p w14:paraId="1F7B6B8C" w14:textId="51892965" w:rsidR="00FB6C33" w:rsidRDefault="00FB6C33" w:rsidP="00FB6C33">
      <w:pPr>
        <w:pStyle w:val="ListParagraph"/>
        <w:numPr>
          <w:ilvl w:val="3"/>
          <w:numId w:val="13"/>
        </w:numPr>
      </w:pPr>
      <w:r w:rsidRPr="00583DF0">
        <w:rPr>
          <w:b/>
        </w:rPr>
        <w:t>[</w:t>
      </w:r>
      <w:r w:rsidR="00A40AE7" w:rsidRPr="00583DF0">
        <w:rPr>
          <w:b/>
        </w:rPr>
        <w:t>Item List</w:t>
      </w:r>
      <w:r w:rsidRPr="00583DF0">
        <w:rPr>
          <w:b/>
        </w:rPr>
        <w:t>]</w:t>
      </w:r>
      <w:r>
        <w:t xml:space="preserve"> page opens</w:t>
      </w:r>
    </w:p>
    <w:p w14:paraId="5CD9A04A" w14:textId="055B0397" w:rsidR="00FB6C33" w:rsidRDefault="00FB6C33" w:rsidP="00FB6C33">
      <w:pPr>
        <w:pStyle w:val="ListParagraph"/>
        <w:numPr>
          <w:ilvl w:val="3"/>
          <w:numId w:val="13"/>
        </w:numPr>
      </w:pPr>
      <w:r w:rsidRPr="00583DF0">
        <w:rPr>
          <w:b/>
        </w:rPr>
        <w:t>[</w:t>
      </w:r>
      <w:r w:rsidR="002038CA" w:rsidRPr="00583DF0">
        <w:rPr>
          <w:b/>
        </w:rPr>
        <w:t>Item List</w:t>
      </w:r>
      <w:r w:rsidRPr="00583DF0">
        <w:rPr>
          <w:b/>
        </w:rPr>
        <w:t>]</w:t>
      </w:r>
      <w:r w:rsidR="00A63815">
        <w:t xml:space="preserve"> page </w:t>
      </w:r>
      <w:r>
        <w:t xml:space="preserve">show the list of all </w:t>
      </w:r>
      <w:r w:rsidR="00FE6316">
        <w:t>items</w:t>
      </w:r>
      <w:r>
        <w:t xml:space="preserve"> with detail information about Name, </w:t>
      </w:r>
      <w:r w:rsidR="00F7243B">
        <w:t>Type</w:t>
      </w:r>
      <w:r>
        <w:t xml:space="preserve">, </w:t>
      </w:r>
      <w:r w:rsidR="00F7243B">
        <w:t>Price</w:t>
      </w:r>
      <w:r>
        <w:t xml:space="preserve">, </w:t>
      </w:r>
      <w:r w:rsidR="00F7243B">
        <w:t>Note</w:t>
      </w:r>
      <w:r>
        <w:t>…..</w:t>
      </w:r>
    </w:p>
    <w:p w14:paraId="23E72D32" w14:textId="060237D5" w:rsidR="00FB6C33" w:rsidRDefault="00FB6C33" w:rsidP="00FB6C33">
      <w:pPr>
        <w:pStyle w:val="ListParagraph"/>
        <w:numPr>
          <w:ilvl w:val="3"/>
          <w:numId w:val="13"/>
        </w:numPr>
      </w:pPr>
      <w:r>
        <w:t>User click on a</w:t>
      </w:r>
      <w:r w:rsidR="00036633">
        <w:t>n</w:t>
      </w:r>
      <w:r>
        <w:t xml:space="preserve"> </w:t>
      </w:r>
      <w:r w:rsidR="00B93111">
        <w:t>item</w:t>
      </w:r>
      <w:r>
        <w:t xml:space="preserve"> they want to see detail</w:t>
      </w:r>
    </w:p>
    <w:p w14:paraId="76BDA9BB" w14:textId="5B61DE48" w:rsidR="00FB6C33" w:rsidRDefault="00E57E2D" w:rsidP="00FB6C33">
      <w:pPr>
        <w:pStyle w:val="ListParagraph"/>
        <w:numPr>
          <w:ilvl w:val="3"/>
          <w:numId w:val="13"/>
        </w:numPr>
      </w:pPr>
      <w:r>
        <w:t>Item</w:t>
      </w:r>
      <w:r w:rsidR="00FB6C33">
        <w:t xml:space="preserve">’s page opens with detail information </w:t>
      </w:r>
    </w:p>
    <w:p w14:paraId="3ED9903B" w14:textId="5FCF0D30" w:rsidR="004123D1" w:rsidRDefault="004123D1" w:rsidP="004123D1">
      <w:pPr>
        <w:pStyle w:val="ListParagraph"/>
        <w:numPr>
          <w:ilvl w:val="2"/>
          <w:numId w:val="13"/>
        </w:numPr>
      </w:pPr>
      <w:r>
        <w:t>Check order</w:t>
      </w:r>
    </w:p>
    <w:p w14:paraId="3C7319BC" w14:textId="360C9AA6" w:rsidR="004D09E1" w:rsidRDefault="004D09E1" w:rsidP="004D09E1">
      <w:pPr>
        <w:pStyle w:val="ListParagraph"/>
        <w:numPr>
          <w:ilvl w:val="3"/>
          <w:numId w:val="13"/>
        </w:numPr>
      </w:pPr>
      <w:r>
        <w:t xml:space="preserve">On Management webpage, user click on </w:t>
      </w:r>
      <w:r w:rsidRPr="00583DF0">
        <w:rPr>
          <w:b/>
        </w:rPr>
        <w:t>[Check Order]</w:t>
      </w:r>
      <w:r>
        <w:t xml:space="preserve"> button</w:t>
      </w:r>
    </w:p>
    <w:p w14:paraId="3FCCFCD7" w14:textId="020517A5" w:rsidR="004D09E1" w:rsidRDefault="004D09E1" w:rsidP="004D09E1">
      <w:pPr>
        <w:pStyle w:val="ListParagraph"/>
        <w:numPr>
          <w:ilvl w:val="3"/>
          <w:numId w:val="13"/>
        </w:numPr>
      </w:pPr>
      <w:r w:rsidRPr="00583DF0">
        <w:rPr>
          <w:b/>
        </w:rPr>
        <w:t>[Order List]</w:t>
      </w:r>
      <w:r>
        <w:t xml:space="preserve"> page opens with 2 tables: </w:t>
      </w:r>
      <w:r w:rsidRPr="00583DF0">
        <w:rPr>
          <w:b/>
        </w:rPr>
        <w:t>Pending</w:t>
      </w:r>
      <w:r>
        <w:t xml:space="preserve"> and </w:t>
      </w:r>
      <w:r w:rsidRPr="00583DF0">
        <w:rPr>
          <w:b/>
        </w:rPr>
        <w:t>Processed</w:t>
      </w:r>
    </w:p>
    <w:p w14:paraId="728C0E14" w14:textId="0590135F" w:rsidR="004D09E1" w:rsidRDefault="004D09E1" w:rsidP="004D09E1">
      <w:pPr>
        <w:pStyle w:val="ListParagraph"/>
        <w:numPr>
          <w:ilvl w:val="3"/>
          <w:numId w:val="13"/>
        </w:numPr>
      </w:pPr>
      <w:r w:rsidRPr="00583DF0">
        <w:rPr>
          <w:b/>
        </w:rPr>
        <w:t>Pending</w:t>
      </w:r>
      <w:r>
        <w:t xml:space="preserve"> table show the detail information about customer’s personal information and their order list that have not been processed</w:t>
      </w:r>
    </w:p>
    <w:p w14:paraId="113DA92E" w14:textId="058EAF7A" w:rsidR="004D09E1" w:rsidRDefault="004D09E1" w:rsidP="004D09E1">
      <w:pPr>
        <w:pStyle w:val="ListParagraph"/>
        <w:numPr>
          <w:ilvl w:val="3"/>
          <w:numId w:val="13"/>
        </w:numPr>
      </w:pPr>
      <w:r w:rsidRPr="00583DF0">
        <w:rPr>
          <w:b/>
        </w:rPr>
        <w:t xml:space="preserve">Processed </w:t>
      </w:r>
      <w:r>
        <w:t>table show the detail information about customer’s personal information and their order list that have been processed</w:t>
      </w:r>
    </w:p>
    <w:p w14:paraId="679C351C" w14:textId="56D39133" w:rsidR="00A83C2E" w:rsidRDefault="00A83C2E" w:rsidP="004D09E1">
      <w:pPr>
        <w:pStyle w:val="ListParagraph"/>
        <w:numPr>
          <w:ilvl w:val="3"/>
          <w:numId w:val="13"/>
        </w:numPr>
      </w:pPr>
      <w:r>
        <w:t xml:space="preserve">User click on </w:t>
      </w:r>
      <w:r w:rsidRPr="00583DF0">
        <w:rPr>
          <w:b/>
        </w:rPr>
        <w:t>[ Process ]</w:t>
      </w:r>
      <w:r>
        <w:t xml:space="preserve"> button next to each record in Pending table to make pending order to be processed</w:t>
      </w:r>
    </w:p>
    <w:p w14:paraId="40E81FC6" w14:textId="33285507" w:rsidR="00B312ED" w:rsidRDefault="00225829" w:rsidP="00DB7F9A">
      <w:pPr>
        <w:pStyle w:val="ListParagraph"/>
        <w:numPr>
          <w:ilvl w:val="0"/>
          <w:numId w:val="13"/>
        </w:numPr>
        <w:rPr>
          <w:b/>
          <w:color w:val="00B0F0"/>
          <w:sz w:val="28"/>
          <w:szCs w:val="28"/>
        </w:rPr>
      </w:pPr>
      <w:r w:rsidRPr="006D60B2">
        <w:rPr>
          <w:b/>
          <w:color w:val="00B0F0"/>
          <w:sz w:val="28"/>
          <w:szCs w:val="28"/>
        </w:rPr>
        <w:t>Customers</w:t>
      </w:r>
    </w:p>
    <w:p w14:paraId="03D13771" w14:textId="6DE93491" w:rsidR="00BB04DE" w:rsidRDefault="00DB7F9A" w:rsidP="00FF13ED">
      <w:pPr>
        <w:pStyle w:val="ListParagraph"/>
        <w:numPr>
          <w:ilvl w:val="1"/>
          <w:numId w:val="13"/>
        </w:numPr>
        <w:rPr>
          <w:color w:val="9F2936" w:themeColor="accent2"/>
        </w:rPr>
      </w:pPr>
      <w:r w:rsidRPr="00FF13ED">
        <w:rPr>
          <w:color w:val="9F2936" w:themeColor="accent2"/>
        </w:rPr>
        <w:t>Visit page</w:t>
      </w:r>
    </w:p>
    <w:p w14:paraId="206C1834" w14:textId="6CDC1D8B" w:rsidR="00FF13ED" w:rsidRPr="00CA004B" w:rsidRDefault="00FF13ED" w:rsidP="00FF13ED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Access homepage</w:t>
      </w:r>
    </w:p>
    <w:p w14:paraId="36300FD5" w14:textId="1D696F43" w:rsidR="00FF13ED" w:rsidRPr="00CA004B" w:rsidRDefault="00FF13ED" w:rsidP="00FF13ED">
      <w:pPr>
        <w:pStyle w:val="ListParagraph"/>
        <w:numPr>
          <w:ilvl w:val="3"/>
          <w:numId w:val="13"/>
        </w:numPr>
        <w:rPr>
          <w:color w:val="89C2E5" w:themeColor="accent3" w:themeTint="66"/>
        </w:rPr>
      </w:pPr>
      <w:r w:rsidRPr="00CA004B">
        <w:rPr>
          <w:color w:val="000000" w:themeColor="text1"/>
        </w:rPr>
        <w:t xml:space="preserve">Open browser, type : </w:t>
      </w:r>
      <w:hyperlink r:id="rId8" w:history="1">
        <w:r w:rsidRPr="00CA004B">
          <w:rPr>
            <w:rStyle w:val="Hyperlink"/>
            <w:color w:val="00B0F0"/>
          </w:rPr>
          <w:t>http://restaurantgateway.fall.vn</w:t>
        </w:r>
      </w:hyperlink>
    </w:p>
    <w:p w14:paraId="005A1F31" w14:textId="17ABBD90" w:rsidR="00FF13ED" w:rsidRDefault="00890D9D" w:rsidP="00FF13ED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Browser displays the homepage</w:t>
      </w:r>
    </w:p>
    <w:p w14:paraId="7DE2AF2B" w14:textId="5F421611" w:rsidR="00123D29" w:rsidRDefault="00123D29" w:rsidP="00123D29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List restaurant</w:t>
      </w:r>
      <w:r w:rsidR="002025D8">
        <w:rPr>
          <w:color w:val="000000" w:themeColor="text1"/>
        </w:rPr>
        <w:t>s</w:t>
      </w:r>
      <w:r>
        <w:rPr>
          <w:color w:val="000000" w:themeColor="text1"/>
        </w:rPr>
        <w:t xml:space="preserve"> based on location</w:t>
      </w:r>
    </w:p>
    <w:p w14:paraId="26681FCA" w14:textId="77777777" w:rsidR="00123D29" w:rsidRPr="00CA004B" w:rsidRDefault="00123D29" w:rsidP="00123D29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From homepage, choose location from </w:t>
      </w:r>
      <w:r w:rsidRPr="00583DF0">
        <w:rPr>
          <w:b/>
          <w:color w:val="000000" w:themeColor="text1"/>
        </w:rPr>
        <w:t>[Location]</w:t>
      </w:r>
      <w:r w:rsidRPr="00CA004B">
        <w:rPr>
          <w:color w:val="000000" w:themeColor="text1"/>
        </w:rPr>
        <w:t xml:space="preserve"> combo box ( Hanoi/ HoChiMinh)</w:t>
      </w:r>
    </w:p>
    <w:p w14:paraId="0398502B" w14:textId="77777777" w:rsidR="00123D29" w:rsidRPr="00CA004B" w:rsidRDefault="00123D29" w:rsidP="00123D29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Click on </w:t>
      </w:r>
      <w:r w:rsidRPr="00583DF0">
        <w:rPr>
          <w:b/>
          <w:color w:val="000000" w:themeColor="text1"/>
        </w:rPr>
        <w:t>[List all restaurant]</w:t>
      </w:r>
      <w:r w:rsidRPr="00CA004B">
        <w:rPr>
          <w:color w:val="000000" w:themeColor="text1"/>
        </w:rPr>
        <w:t xml:space="preserve"> button</w:t>
      </w:r>
    </w:p>
    <w:p w14:paraId="2E04C9BE" w14:textId="13F730C9" w:rsidR="004B4D37" w:rsidRPr="004B4D37" w:rsidRDefault="00123D29" w:rsidP="004B4D37">
      <w:pPr>
        <w:pStyle w:val="ListParagraph"/>
        <w:numPr>
          <w:ilvl w:val="3"/>
          <w:numId w:val="13"/>
        </w:numPr>
        <w:rPr>
          <w:rStyle w:val="Hyperlink"/>
          <w:color w:val="000000" w:themeColor="text1"/>
          <w:u w:val="none"/>
        </w:rPr>
      </w:pPr>
      <w:r w:rsidRPr="00CA004B">
        <w:rPr>
          <w:color w:val="000000" w:themeColor="text1"/>
        </w:rPr>
        <w:t xml:space="preserve">Browser redirects to </w:t>
      </w:r>
      <w:hyperlink r:id="rId9" w:history="1">
        <w:r w:rsidRPr="00CA004B">
          <w:rPr>
            <w:rStyle w:val="Hyperlink"/>
            <w:color w:val="00B0F0"/>
          </w:rPr>
          <w:t>http://restaurantgateway.fall.vn/hanoi.html</w:t>
        </w:r>
      </w:hyperlink>
    </w:p>
    <w:p w14:paraId="37ECD6BF" w14:textId="7CE19693" w:rsidR="004B4D37" w:rsidRPr="004B4D37" w:rsidRDefault="004B4D37" w:rsidP="004B4D37">
      <w:pPr>
        <w:pStyle w:val="ListParagraph"/>
        <w:ind w:left="2790"/>
        <w:rPr>
          <w:color w:val="000000" w:themeColor="text1"/>
        </w:rPr>
      </w:pPr>
      <w:r w:rsidRPr="00511443">
        <w:rPr>
          <w:rStyle w:val="Hyperlink"/>
          <w:color w:val="auto"/>
          <w:u w:val="none"/>
        </w:rPr>
        <w:t>Or</w:t>
      </w:r>
      <w:r w:rsidRPr="00511443"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00B0F0"/>
        </w:rPr>
        <w:t>http://restaurantgateway.fall.vn/hochiminh.html</w:t>
      </w:r>
    </w:p>
    <w:p w14:paraId="3C4C4304" w14:textId="07959586" w:rsidR="00123D29" w:rsidRPr="007A55A7" w:rsidRDefault="00123D29" w:rsidP="007A55A7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Browser displays all the restaurants in chosen location on the webpage</w:t>
      </w:r>
    </w:p>
    <w:p w14:paraId="386D5A3D" w14:textId="0BEA7694" w:rsidR="00830A77" w:rsidRPr="00CA004B" w:rsidRDefault="00830A77" w:rsidP="00830A77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Choose a restaurant</w:t>
      </w:r>
    </w:p>
    <w:p w14:paraId="2560C175" w14:textId="131A146D" w:rsidR="00830A77" w:rsidRPr="00CA004B" w:rsidRDefault="00830A77" w:rsidP="00830A77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From homepage, choose location from [Location] combo box ( Hanoi/ HoChiMinh)</w:t>
      </w:r>
    </w:p>
    <w:p w14:paraId="2B76B37A" w14:textId="109D9AC2" w:rsidR="009646E6" w:rsidRPr="00CA004B" w:rsidRDefault="009646E6" w:rsidP="00830A77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Click on </w:t>
      </w:r>
      <w:r w:rsidRPr="00583DF0">
        <w:rPr>
          <w:b/>
          <w:color w:val="000000" w:themeColor="text1"/>
        </w:rPr>
        <w:t xml:space="preserve">[List all restaurant] </w:t>
      </w:r>
      <w:r w:rsidRPr="00CA004B">
        <w:rPr>
          <w:color w:val="000000" w:themeColor="text1"/>
        </w:rPr>
        <w:t>button</w:t>
      </w:r>
    </w:p>
    <w:p w14:paraId="2066537D" w14:textId="41861AFF" w:rsidR="009646E6" w:rsidRPr="004B04E8" w:rsidRDefault="009646E6" w:rsidP="009646E6">
      <w:pPr>
        <w:pStyle w:val="ListParagraph"/>
        <w:numPr>
          <w:ilvl w:val="3"/>
          <w:numId w:val="13"/>
        </w:numPr>
        <w:rPr>
          <w:rStyle w:val="Hyperlink"/>
          <w:color w:val="000000" w:themeColor="text1"/>
          <w:u w:val="none"/>
        </w:rPr>
      </w:pPr>
      <w:r w:rsidRPr="00CA004B">
        <w:rPr>
          <w:color w:val="000000" w:themeColor="text1"/>
        </w:rPr>
        <w:t xml:space="preserve">Browser redirects to </w:t>
      </w:r>
      <w:hyperlink r:id="rId10" w:history="1">
        <w:r w:rsidRPr="00CA004B">
          <w:rPr>
            <w:rStyle w:val="Hyperlink"/>
            <w:color w:val="00B0F0"/>
          </w:rPr>
          <w:t>http://restaurantgateway.fall.vn/hanoi.html</w:t>
        </w:r>
      </w:hyperlink>
    </w:p>
    <w:p w14:paraId="6EB85DF2" w14:textId="0F8EEADE" w:rsidR="004B04E8" w:rsidRPr="00D44418" w:rsidRDefault="004B04E8" w:rsidP="00D44418">
      <w:pPr>
        <w:pStyle w:val="ListParagraph"/>
        <w:ind w:left="2094" w:firstLine="696"/>
        <w:rPr>
          <w:color w:val="000000" w:themeColor="text1"/>
        </w:rPr>
      </w:pPr>
      <w:r w:rsidRPr="00511443">
        <w:rPr>
          <w:rStyle w:val="Hyperlink"/>
          <w:color w:val="auto"/>
          <w:u w:val="none"/>
        </w:rPr>
        <w:t>Or</w:t>
      </w:r>
      <w:r w:rsidRPr="00511443"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00B0F0"/>
        </w:rPr>
        <w:t>http://restaurantgateway.fall.vn/hochiminh.html</w:t>
      </w:r>
    </w:p>
    <w:p w14:paraId="53B9B8BA" w14:textId="08510DCD" w:rsidR="009646E6" w:rsidRPr="00CA004B" w:rsidRDefault="000B4F03" w:rsidP="009646E6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Browser displays all the restaurants in </w:t>
      </w:r>
      <w:r w:rsidR="00B8093C" w:rsidRPr="00CA004B">
        <w:rPr>
          <w:color w:val="000000" w:themeColor="text1"/>
        </w:rPr>
        <w:t>chosen location</w:t>
      </w:r>
      <w:r w:rsidRPr="00CA004B">
        <w:rPr>
          <w:color w:val="000000" w:themeColor="text1"/>
        </w:rPr>
        <w:t xml:space="preserve"> on the webpage</w:t>
      </w:r>
    </w:p>
    <w:p w14:paraId="639D0A4F" w14:textId="32FD5800" w:rsidR="00B8093C" w:rsidRPr="00CA004B" w:rsidRDefault="00B8093C" w:rsidP="009646E6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User </w:t>
      </w:r>
      <w:r w:rsidR="00414FE1" w:rsidRPr="00CA004B">
        <w:rPr>
          <w:color w:val="000000" w:themeColor="text1"/>
        </w:rPr>
        <w:t>click on the restaurant they want to see</w:t>
      </w:r>
    </w:p>
    <w:p w14:paraId="69C519CF" w14:textId="50E56447" w:rsidR="00414FE1" w:rsidRPr="00CA004B" w:rsidRDefault="00414FE1" w:rsidP="00414FE1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Browser load restaurant’s page</w:t>
      </w:r>
    </w:p>
    <w:p w14:paraId="22C64A6F" w14:textId="669E74C6" w:rsidR="005D278A" w:rsidRPr="00CA004B" w:rsidRDefault="005D278A" w:rsidP="005D278A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Order items</w:t>
      </w:r>
    </w:p>
    <w:p w14:paraId="63664CD5" w14:textId="49480E71" w:rsidR="005D278A" w:rsidRPr="00CA004B" w:rsidRDefault="005D278A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From restaurant’s page, click on </w:t>
      </w:r>
      <w:r w:rsidRPr="00583DF0">
        <w:rPr>
          <w:b/>
          <w:color w:val="000000" w:themeColor="text1"/>
        </w:rPr>
        <w:t>[Buy]</w:t>
      </w:r>
      <w:r w:rsidRPr="00CA004B">
        <w:rPr>
          <w:color w:val="000000" w:themeColor="text1"/>
        </w:rPr>
        <w:t xml:space="preserve"> button on each item</w:t>
      </w:r>
      <w:r w:rsidR="00D229B2">
        <w:rPr>
          <w:color w:val="000000" w:themeColor="text1"/>
        </w:rPr>
        <w:t xml:space="preserve"> user want to buy</w:t>
      </w:r>
    </w:p>
    <w:p w14:paraId="0A17A16A" w14:textId="232A3A2A" w:rsidR="008C6A3A" w:rsidRPr="00CA004B" w:rsidRDefault="008C6A3A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Item is delivered to </w:t>
      </w:r>
      <w:r w:rsidRPr="00583DF0">
        <w:rPr>
          <w:b/>
          <w:color w:val="000000" w:themeColor="text1"/>
        </w:rPr>
        <w:t>[Cart]</w:t>
      </w:r>
      <w:r w:rsidRPr="00CA004B">
        <w:rPr>
          <w:color w:val="000000" w:themeColor="text1"/>
        </w:rPr>
        <w:t xml:space="preserve"> list on the right of page</w:t>
      </w:r>
    </w:p>
    <w:p w14:paraId="14ACBAF9" w14:textId="3EED6003" w:rsidR="00460637" w:rsidRPr="00CA004B" w:rsidRDefault="00460637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After finish choosing, user clicks on [Check out] button under </w:t>
      </w:r>
      <w:r w:rsidRPr="00583DF0">
        <w:rPr>
          <w:b/>
          <w:color w:val="000000" w:themeColor="text1"/>
        </w:rPr>
        <w:t>[Cart]</w:t>
      </w:r>
      <w:r w:rsidRPr="00CA004B">
        <w:rPr>
          <w:color w:val="000000" w:themeColor="text1"/>
        </w:rPr>
        <w:t xml:space="preserve"> list</w:t>
      </w:r>
    </w:p>
    <w:p w14:paraId="38C028E3" w14:textId="381D5028" w:rsidR="00460637" w:rsidRPr="00CA004B" w:rsidRDefault="00460637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lastRenderedPageBreak/>
        <w:t>Pop up opens, user fill in personal information into textboxes</w:t>
      </w:r>
    </w:p>
    <w:p w14:paraId="319B343D" w14:textId="4F622A95" w:rsidR="005848DE" w:rsidRDefault="005848DE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>User click on submit to confirm action</w:t>
      </w:r>
    </w:p>
    <w:p w14:paraId="6F5F0042" w14:textId="7E79754D" w:rsidR="00A45472" w:rsidRPr="00CA004B" w:rsidRDefault="00A45472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System save order list and send information to </w:t>
      </w:r>
      <w:r w:rsidRPr="00583DF0">
        <w:rPr>
          <w:b/>
          <w:color w:val="000000" w:themeColor="text1"/>
        </w:rPr>
        <w:t>[Order List]</w:t>
      </w:r>
      <w:r>
        <w:rPr>
          <w:color w:val="000000" w:themeColor="text1"/>
        </w:rPr>
        <w:t xml:space="preserve"> page in Restaurant</w:t>
      </w:r>
      <w:r w:rsidR="00AE10A8">
        <w:rPr>
          <w:color w:val="000000" w:themeColor="text1"/>
        </w:rPr>
        <w:t>’s</w:t>
      </w:r>
      <w:r>
        <w:rPr>
          <w:color w:val="000000" w:themeColor="text1"/>
        </w:rPr>
        <w:t xml:space="preserve"> manage page</w:t>
      </w:r>
    </w:p>
    <w:p w14:paraId="2AA3AB4D" w14:textId="53F499CB" w:rsidR="009117C9" w:rsidRDefault="009117C9" w:rsidP="005D278A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A004B">
        <w:rPr>
          <w:color w:val="000000" w:themeColor="text1"/>
        </w:rPr>
        <w:t xml:space="preserve">Pop up closes, back to </w:t>
      </w:r>
      <w:r w:rsidR="00152D43" w:rsidRPr="00CA004B">
        <w:rPr>
          <w:color w:val="000000" w:themeColor="text1"/>
        </w:rPr>
        <w:t>restaurant’s page</w:t>
      </w:r>
    </w:p>
    <w:p w14:paraId="6333CEAC" w14:textId="5D9546C7" w:rsidR="0063097D" w:rsidRDefault="000C189A" w:rsidP="0063097D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Search restaurant</w:t>
      </w:r>
    </w:p>
    <w:p w14:paraId="79A2F859" w14:textId="7E80C6BD" w:rsidR="007A2628" w:rsidRDefault="007A2628" w:rsidP="007A2628">
      <w:pPr>
        <w:pStyle w:val="ListParagraph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On the homepage, user type keyword ( restaurant name ) into </w:t>
      </w:r>
      <w:r w:rsidRPr="00583DF0">
        <w:rPr>
          <w:b/>
          <w:color w:val="000000" w:themeColor="text1"/>
        </w:rPr>
        <w:t xml:space="preserve">[Search] </w:t>
      </w:r>
      <w:r>
        <w:rPr>
          <w:color w:val="000000" w:themeColor="text1"/>
        </w:rPr>
        <w:t>textbox</w:t>
      </w:r>
    </w:p>
    <w:p w14:paraId="1469BF33" w14:textId="2B87F40F" w:rsidR="007A2628" w:rsidRDefault="007A2628" w:rsidP="007A2628">
      <w:pPr>
        <w:pStyle w:val="ListParagraph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Page return the result under </w:t>
      </w:r>
      <w:r w:rsidRPr="00583DF0">
        <w:rPr>
          <w:b/>
          <w:color w:val="000000" w:themeColor="text1"/>
        </w:rPr>
        <w:t>[Search]</w:t>
      </w:r>
      <w:r>
        <w:rPr>
          <w:color w:val="000000" w:themeColor="text1"/>
        </w:rPr>
        <w:t xml:space="preserve"> textbox</w:t>
      </w:r>
    </w:p>
    <w:p w14:paraId="145C146A" w14:textId="3A34FD57" w:rsidR="007A2628" w:rsidRPr="00CA004B" w:rsidRDefault="00C0715C" w:rsidP="007A2628">
      <w:pPr>
        <w:pStyle w:val="ListParagraph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>User click on the result to open restaurant’s page</w:t>
      </w:r>
      <w:bookmarkStart w:id="0" w:name="_GoBack"/>
      <w:bookmarkEnd w:id="0"/>
    </w:p>
    <w:p w14:paraId="0C48AD31" w14:textId="77777777" w:rsidR="00BB04DE" w:rsidRDefault="00BB04DE" w:rsidP="00BB04DE"/>
    <w:p w14:paraId="09BF1F95" w14:textId="0648A0F2" w:rsidR="00A33EE8" w:rsidRDefault="00A33EE8" w:rsidP="00BB04DE"/>
    <w:p w14:paraId="6BD28516" w14:textId="3687678B" w:rsidR="00A33EE8" w:rsidRDefault="00A33EE8" w:rsidP="00BB04DE">
      <w:r>
        <w:t>Change</w:t>
      </w:r>
      <w:r w:rsidR="00AF1809">
        <w:t xml:space="preserve"> </w:t>
      </w:r>
      <w:r>
        <w:t>log in v1.1</w:t>
      </w:r>
      <w:r w:rsidR="00CE63EF">
        <w:t xml:space="preserve"> </w:t>
      </w:r>
      <w:r w:rsidR="00AF1809">
        <w:t>(1/10/2013</w:t>
      </w:r>
      <w:r w:rsidR="00CE63EF">
        <w:t>)</w:t>
      </w:r>
    </w:p>
    <w:p w14:paraId="36D2232C" w14:textId="27C9EFA1" w:rsidR="00A33EE8" w:rsidRDefault="00A33EE8" w:rsidP="00A33EE8">
      <w:pPr>
        <w:pStyle w:val="ListParagraph"/>
        <w:numPr>
          <w:ilvl w:val="0"/>
          <w:numId w:val="14"/>
        </w:numPr>
      </w:pPr>
      <w:r>
        <w:t>Add new option to Edit, Delete restaurants and items</w:t>
      </w:r>
    </w:p>
    <w:p w14:paraId="4EDF6DA8" w14:textId="718D3F30" w:rsidR="001E049E" w:rsidRPr="00BB04DE" w:rsidRDefault="001E049E" w:rsidP="00A33EE8">
      <w:pPr>
        <w:pStyle w:val="ListParagraph"/>
        <w:numPr>
          <w:ilvl w:val="0"/>
          <w:numId w:val="14"/>
        </w:numPr>
      </w:pPr>
      <w:r>
        <w:t>Add search restaurant for administrator and customer</w:t>
      </w:r>
    </w:p>
    <w:sectPr w:rsidR="001E049E" w:rsidRPr="00BB04DE" w:rsidSect="008E0559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B74943"/>
    <w:multiLevelType w:val="hybridMultilevel"/>
    <w:tmpl w:val="F542AFF2"/>
    <w:lvl w:ilvl="0" w:tplc="AC167B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4BD0423"/>
    <w:multiLevelType w:val="hybridMultilevel"/>
    <w:tmpl w:val="259A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02C5ED4">
      <w:start w:val="1"/>
      <w:numFmt w:val="decimal"/>
      <w:lvlText w:val="%4."/>
      <w:lvlJc w:val="left"/>
      <w:pPr>
        <w:ind w:left="2790" w:hanging="360"/>
      </w:pPr>
      <w:rPr>
        <w:color w:val="9F2936" w:themeColor="accent2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DE"/>
    <w:rsid w:val="00036633"/>
    <w:rsid w:val="00044E2B"/>
    <w:rsid w:val="000776B5"/>
    <w:rsid w:val="000931C0"/>
    <w:rsid w:val="000B20C9"/>
    <w:rsid w:val="000B45BA"/>
    <w:rsid w:val="000B4F03"/>
    <w:rsid w:val="000C189A"/>
    <w:rsid w:val="000D6B9F"/>
    <w:rsid w:val="000F41FD"/>
    <w:rsid w:val="000F6B18"/>
    <w:rsid w:val="00123D29"/>
    <w:rsid w:val="00152D43"/>
    <w:rsid w:val="001800B6"/>
    <w:rsid w:val="00184581"/>
    <w:rsid w:val="001D49FE"/>
    <w:rsid w:val="001D4F02"/>
    <w:rsid w:val="001D7148"/>
    <w:rsid w:val="001D7CCD"/>
    <w:rsid w:val="001E049E"/>
    <w:rsid w:val="001E6E98"/>
    <w:rsid w:val="002022BD"/>
    <w:rsid w:val="002025D8"/>
    <w:rsid w:val="002038CA"/>
    <w:rsid w:val="00225829"/>
    <w:rsid w:val="002411E4"/>
    <w:rsid w:val="00245F20"/>
    <w:rsid w:val="002479DE"/>
    <w:rsid w:val="00255BAC"/>
    <w:rsid w:val="0027216E"/>
    <w:rsid w:val="002742E2"/>
    <w:rsid w:val="00280D3E"/>
    <w:rsid w:val="002A39CB"/>
    <w:rsid w:val="002D76AF"/>
    <w:rsid w:val="002F08E2"/>
    <w:rsid w:val="002F4E62"/>
    <w:rsid w:val="00361802"/>
    <w:rsid w:val="00366638"/>
    <w:rsid w:val="00372CC5"/>
    <w:rsid w:val="00377D5B"/>
    <w:rsid w:val="00391CE4"/>
    <w:rsid w:val="003A53EE"/>
    <w:rsid w:val="003D481F"/>
    <w:rsid w:val="003F03B9"/>
    <w:rsid w:val="00410DD0"/>
    <w:rsid w:val="004123D1"/>
    <w:rsid w:val="004143F7"/>
    <w:rsid w:val="00414FE1"/>
    <w:rsid w:val="004313F7"/>
    <w:rsid w:val="00433B70"/>
    <w:rsid w:val="00433DCE"/>
    <w:rsid w:val="0043715B"/>
    <w:rsid w:val="004436EF"/>
    <w:rsid w:val="00446075"/>
    <w:rsid w:val="00460637"/>
    <w:rsid w:val="00465997"/>
    <w:rsid w:val="00467B56"/>
    <w:rsid w:val="004A2313"/>
    <w:rsid w:val="004A3104"/>
    <w:rsid w:val="004B04E8"/>
    <w:rsid w:val="004B4D37"/>
    <w:rsid w:val="004C7EF9"/>
    <w:rsid w:val="004D09E1"/>
    <w:rsid w:val="004D2789"/>
    <w:rsid w:val="004E437F"/>
    <w:rsid w:val="004E5B51"/>
    <w:rsid w:val="00502857"/>
    <w:rsid w:val="005101DF"/>
    <w:rsid w:val="00511443"/>
    <w:rsid w:val="00521A53"/>
    <w:rsid w:val="005223B3"/>
    <w:rsid w:val="00536DCD"/>
    <w:rsid w:val="005522F0"/>
    <w:rsid w:val="00570AD5"/>
    <w:rsid w:val="00583DF0"/>
    <w:rsid w:val="005848DE"/>
    <w:rsid w:val="005A195A"/>
    <w:rsid w:val="005B7157"/>
    <w:rsid w:val="005D278A"/>
    <w:rsid w:val="006011A6"/>
    <w:rsid w:val="006202BA"/>
    <w:rsid w:val="006267BC"/>
    <w:rsid w:val="006275F5"/>
    <w:rsid w:val="0063097D"/>
    <w:rsid w:val="00680DE3"/>
    <w:rsid w:val="006D59CB"/>
    <w:rsid w:val="006D60B2"/>
    <w:rsid w:val="007003A3"/>
    <w:rsid w:val="00700CC0"/>
    <w:rsid w:val="00714D3B"/>
    <w:rsid w:val="00721D04"/>
    <w:rsid w:val="00732214"/>
    <w:rsid w:val="0074019B"/>
    <w:rsid w:val="007A2628"/>
    <w:rsid w:val="007A40C1"/>
    <w:rsid w:val="007A55A7"/>
    <w:rsid w:val="007C5A40"/>
    <w:rsid w:val="007D7222"/>
    <w:rsid w:val="007F6DF0"/>
    <w:rsid w:val="00807DA0"/>
    <w:rsid w:val="00830A77"/>
    <w:rsid w:val="00875162"/>
    <w:rsid w:val="00890D9D"/>
    <w:rsid w:val="008970E4"/>
    <w:rsid w:val="008A07EB"/>
    <w:rsid w:val="008B278D"/>
    <w:rsid w:val="008B713C"/>
    <w:rsid w:val="008C6A3A"/>
    <w:rsid w:val="008D5F91"/>
    <w:rsid w:val="008E0559"/>
    <w:rsid w:val="009117C9"/>
    <w:rsid w:val="00921625"/>
    <w:rsid w:val="009615DD"/>
    <w:rsid w:val="009646E6"/>
    <w:rsid w:val="00976E49"/>
    <w:rsid w:val="009840B6"/>
    <w:rsid w:val="009A10B5"/>
    <w:rsid w:val="009A67E8"/>
    <w:rsid w:val="009B7168"/>
    <w:rsid w:val="009E2FAE"/>
    <w:rsid w:val="00A11379"/>
    <w:rsid w:val="00A20300"/>
    <w:rsid w:val="00A25941"/>
    <w:rsid w:val="00A33EE8"/>
    <w:rsid w:val="00A40AE7"/>
    <w:rsid w:val="00A40CC8"/>
    <w:rsid w:val="00A438E6"/>
    <w:rsid w:val="00A45472"/>
    <w:rsid w:val="00A54218"/>
    <w:rsid w:val="00A63815"/>
    <w:rsid w:val="00A8112D"/>
    <w:rsid w:val="00A83C2E"/>
    <w:rsid w:val="00AA0527"/>
    <w:rsid w:val="00AB0E60"/>
    <w:rsid w:val="00AB1F99"/>
    <w:rsid w:val="00AC0DEB"/>
    <w:rsid w:val="00AD4992"/>
    <w:rsid w:val="00AE10A8"/>
    <w:rsid w:val="00AF1809"/>
    <w:rsid w:val="00AF4BA0"/>
    <w:rsid w:val="00B312ED"/>
    <w:rsid w:val="00B6619F"/>
    <w:rsid w:val="00B8093C"/>
    <w:rsid w:val="00B85501"/>
    <w:rsid w:val="00B93111"/>
    <w:rsid w:val="00BB04DE"/>
    <w:rsid w:val="00BB1431"/>
    <w:rsid w:val="00BB3641"/>
    <w:rsid w:val="00BB399A"/>
    <w:rsid w:val="00BC05B0"/>
    <w:rsid w:val="00BD1048"/>
    <w:rsid w:val="00BE0D91"/>
    <w:rsid w:val="00C0715C"/>
    <w:rsid w:val="00C33AC7"/>
    <w:rsid w:val="00C549E7"/>
    <w:rsid w:val="00C91A45"/>
    <w:rsid w:val="00CA004B"/>
    <w:rsid w:val="00CA779C"/>
    <w:rsid w:val="00CC1434"/>
    <w:rsid w:val="00CE2D37"/>
    <w:rsid w:val="00CE5F7A"/>
    <w:rsid w:val="00CE63EF"/>
    <w:rsid w:val="00CF3B85"/>
    <w:rsid w:val="00D16E19"/>
    <w:rsid w:val="00D229B2"/>
    <w:rsid w:val="00D30007"/>
    <w:rsid w:val="00D3318A"/>
    <w:rsid w:val="00D4382B"/>
    <w:rsid w:val="00D44418"/>
    <w:rsid w:val="00D53B7F"/>
    <w:rsid w:val="00D60717"/>
    <w:rsid w:val="00D71364"/>
    <w:rsid w:val="00D9143C"/>
    <w:rsid w:val="00DB7F9A"/>
    <w:rsid w:val="00DC27AC"/>
    <w:rsid w:val="00E1367D"/>
    <w:rsid w:val="00E16438"/>
    <w:rsid w:val="00E34F4D"/>
    <w:rsid w:val="00E57E2D"/>
    <w:rsid w:val="00E60772"/>
    <w:rsid w:val="00E846D5"/>
    <w:rsid w:val="00EA19D7"/>
    <w:rsid w:val="00EB0708"/>
    <w:rsid w:val="00F016C7"/>
    <w:rsid w:val="00F02187"/>
    <w:rsid w:val="00F076D3"/>
    <w:rsid w:val="00F22A7A"/>
    <w:rsid w:val="00F378A7"/>
    <w:rsid w:val="00F47DBE"/>
    <w:rsid w:val="00F7243B"/>
    <w:rsid w:val="00F9080B"/>
    <w:rsid w:val="00FB6C33"/>
    <w:rsid w:val="00FC4312"/>
    <w:rsid w:val="00FC71A5"/>
    <w:rsid w:val="00FE6316"/>
    <w:rsid w:val="00FF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D589"/>
  <w15:chartTrackingRefBased/>
  <w15:docId w15:val="{625D758E-4F45-4D76-832A-F72FA8D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E0559"/>
  </w:style>
  <w:style w:type="paragraph" w:styleId="Revision">
    <w:name w:val="Revision"/>
    <w:hidden/>
    <w:uiPriority w:val="99"/>
    <w:semiHidden/>
    <w:rsid w:val="00A40C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aurantgateway.fall.v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restaurantgateway.fall.vn/hanoi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estaurantgateway.fall.vn/hano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gpq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>HoaLac High Tech Park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33C39-DA99-4187-A52C-FEC5C0F3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180</TotalTime>
  <Pages>6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Gateway Scenario</vt:lpstr>
    </vt:vector>
  </TitlesOfParts>
  <Company>FPT University</Company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Gateway Scenario</dc:title>
  <dc:subject>Version 1.1</dc:subject>
  <dc:creator>thangpq</dc:creator>
  <cp:keywords/>
  <cp:lastModifiedBy>Thắng Phạm Quốc</cp:lastModifiedBy>
  <cp:revision>172</cp:revision>
  <dcterms:created xsi:type="dcterms:W3CDTF">2013-09-30T15:07:00Z</dcterms:created>
  <dcterms:modified xsi:type="dcterms:W3CDTF">2013-10-01T03:32:00Z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