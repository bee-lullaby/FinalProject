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AF" w:rsidRDefault="00572AAF" w:rsidP="00572AAF">
      <w:pPr>
        <w:pStyle w:val="Title"/>
        <w:spacing w:before="2880"/>
        <w:jc w:val="right"/>
      </w:pPr>
      <w:r>
        <w:t>OTP for Android</w:t>
      </w:r>
    </w:p>
    <w:p w:rsidR="00CE1F3F" w:rsidRDefault="00572AAF" w:rsidP="00572AAF">
      <w:pPr>
        <w:pStyle w:val="Title"/>
        <w:jc w:val="right"/>
      </w:pPr>
      <w:r>
        <w:t>Work Breakdown Structure Dictionary</w:t>
      </w:r>
      <w:r w:rsidR="00B755F0" w:rsidRPr="00572AAF">
        <w:t xml:space="preserve"> </w:t>
      </w:r>
    </w:p>
    <w:p w:rsidR="00572AAF" w:rsidRDefault="00C46AB6" w:rsidP="00572AAF">
      <w:pPr>
        <w:jc w:val="righ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282575</wp:posOffset>
                </wp:positionV>
                <wp:extent cx="6038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4D67F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2.25pt" to="485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46AB6" w:rsidRDefault="00C46AB6" w:rsidP="00572AAF">
      <w:pPr>
        <w:jc w:val="right"/>
      </w:pPr>
    </w:p>
    <w:p w:rsidR="00C46AB6" w:rsidRDefault="00C46AB6" w:rsidP="00C46AB6">
      <w:pPr>
        <w:spacing w:after="0"/>
        <w:jc w:val="right"/>
      </w:pPr>
      <w:r>
        <w:t>Version 1.0</w:t>
      </w:r>
    </w:p>
    <w:p w:rsidR="00C46AB6" w:rsidRDefault="00C46AB6" w:rsidP="00C46AB6">
      <w:pPr>
        <w:spacing w:after="0"/>
        <w:jc w:val="right"/>
      </w:pPr>
      <w:r>
        <w:t>29 Jan 2015</w:t>
      </w:r>
    </w:p>
    <w:p w:rsidR="00C46AB6" w:rsidRDefault="00C46AB6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572AAF" w:rsidRDefault="00572AAF" w:rsidP="00572AAF">
      <w:pPr>
        <w:jc w:val="right"/>
      </w:pPr>
    </w:p>
    <w:p w:rsidR="00C46AB6" w:rsidRDefault="00C46AB6" w:rsidP="00572AAF">
      <w:pPr>
        <w:jc w:val="right"/>
      </w:pPr>
    </w:p>
    <w:p w:rsidR="00C46AB6" w:rsidRDefault="00C46AB6" w:rsidP="00572AAF">
      <w:pPr>
        <w:jc w:val="right"/>
      </w:pPr>
    </w:p>
    <w:sdt>
      <w:sdtPr>
        <w:id w:val="356158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B755F0" w:rsidRDefault="00B755F0" w:rsidP="00D147C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D147CF" w:rsidRDefault="00B755F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47335" w:history="1">
            <w:r w:rsidR="00D147CF" w:rsidRPr="009E65F4">
              <w:rPr>
                <w:rStyle w:val="Hyperlink"/>
                <w:noProof/>
              </w:rPr>
              <w:t>1</w:t>
            </w:r>
            <w:r w:rsidR="00D147CF">
              <w:rPr>
                <w:noProof/>
                <w:lang w:eastAsia="en-US"/>
              </w:rPr>
              <w:tab/>
            </w:r>
            <w:r w:rsidR="00D147CF" w:rsidRPr="009E65F4">
              <w:rPr>
                <w:rStyle w:val="Hyperlink"/>
                <w:noProof/>
              </w:rPr>
              <w:t>Initiate Project</w:t>
            </w:r>
            <w:r w:rsidR="00D147CF">
              <w:rPr>
                <w:noProof/>
                <w:webHidden/>
              </w:rPr>
              <w:tab/>
            </w:r>
            <w:r w:rsidR="00D147CF">
              <w:rPr>
                <w:noProof/>
                <w:webHidden/>
              </w:rPr>
              <w:fldChar w:fldCharType="begin"/>
            </w:r>
            <w:r w:rsidR="00D147CF">
              <w:rPr>
                <w:noProof/>
                <w:webHidden/>
              </w:rPr>
              <w:instrText xml:space="preserve"> PAGEREF _Toc410347335 \h </w:instrText>
            </w:r>
            <w:r w:rsidR="00D147CF">
              <w:rPr>
                <w:noProof/>
                <w:webHidden/>
              </w:rPr>
            </w:r>
            <w:r w:rsidR="00D147CF">
              <w:rPr>
                <w:noProof/>
                <w:webHidden/>
              </w:rPr>
              <w:fldChar w:fldCharType="separate"/>
            </w:r>
            <w:r w:rsidR="00D147CF">
              <w:rPr>
                <w:noProof/>
                <w:webHidden/>
              </w:rPr>
              <w:t>2</w:t>
            </w:r>
            <w:r w:rsidR="00D147CF"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36" w:history="1">
            <w:r w:rsidRPr="009E65F4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Create 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37" w:history="1">
            <w:r w:rsidRPr="009E65F4">
              <w:rPr>
                <w:rStyle w:val="Hyperlink"/>
                <w:noProof/>
              </w:rPr>
              <w:t>1.1.1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Identify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38" w:history="1">
            <w:r w:rsidRPr="009E65F4">
              <w:rPr>
                <w:rStyle w:val="Hyperlink"/>
                <w:noProof/>
              </w:rPr>
              <w:t>1.1.2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Define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39" w:history="1">
            <w:r w:rsidRPr="009E65F4">
              <w:rPr>
                <w:rStyle w:val="Hyperlink"/>
                <w:noProof/>
              </w:rPr>
              <w:t>1.1.3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Define 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40" w:history="1">
            <w:r w:rsidRPr="009E65F4">
              <w:rPr>
                <w:rStyle w:val="Hyperlink"/>
                <w:noProof/>
              </w:rPr>
              <w:t>1.1.4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Define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41" w:history="1">
            <w:r w:rsidRPr="009E65F4">
              <w:rPr>
                <w:rStyle w:val="Hyperlink"/>
                <w:noProof/>
              </w:rPr>
              <w:t>1.1.5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Develop 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42" w:history="1">
            <w:r w:rsidRPr="009E65F4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Project Charter Final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43" w:history="1">
            <w:r w:rsidRPr="009E65F4">
              <w:rPr>
                <w:rStyle w:val="Hyperlink"/>
                <w:noProof/>
              </w:rPr>
              <w:t>1.2.1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Publish 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44" w:history="1">
            <w:r w:rsidRPr="009E65F4">
              <w:rPr>
                <w:rStyle w:val="Hyperlink"/>
                <w:noProof/>
              </w:rPr>
              <w:t>1.2.2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Review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45" w:history="1">
            <w:r w:rsidRPr="009E65F4">
              <w:rPr>
                <w:rStyle w:val="Hyperlink"/>
                <w:noProof/>
              </w:rPr>
              <w:t>1.2.3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Signing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0347346" w:history="1">
            <w:r w:rsidRPr="009E65F4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47" w:history="1">
            <w:r w:rsidRPr="009E65F4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Develop 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48" w:history="1">
            <w:r w:rsidRPr="009E65F4">
              <w:rPr>
                <w:rStyle w:val="Hyperlink"/>
                <w:noProof/>
              </w:rPr>
              <w:t>2.1.1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Build 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49" w:history="1">
            <w:r w:rsidRPr="009E65F4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Develop Resource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50" w:history="1">
            <w:r w:rsidRPr="009E65F4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Develop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51" w:history="1">
            <w:r w:rsidRPr="009E65F4">
              <w:rPr>
                <w:rStyle w:val="Hyperlink"/>
                <w:noProof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Project Plan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52" w:history="1">
            <w:r w:rsidRPr="009E65F4">
              <w:rPr>
                <w:rStyle w:val="Hyperlink"/>
                <w:noProof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Project Plan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0347353" w:history="1">
            <w:r w:rsidRPr="009E65F4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Project Executing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54" w:history="1">
            <w:r w:rsidRPr="009E65F4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55" w:history="1">
            <w:r w:rsidRPr="009E65F4">
              <w:rPr>
                <w:rStyle w:val="Hyperlink"/>
                <w:noProof/>
              </w:rPr>
              <w:t>3.1.1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56" w:history="1">
            <w:r w:rsidRPr="009E65F4">
              <w:rPr>
                <w:rStyle w:val="Hyperlink"/>
                <w:noProof/>
              </w:rPr>
              <w:t>3.1.2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Review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57" w:history="1">
            <w:r w:rsidRPr="009E65F4">
              <w:rPr>
                <w:rStyle w:val="Hyperlink"/>
                <w:noProof/>
              </w:rPr>
              <w:t>3.1.3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Fix Commend Review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58" w:history="1">
            <w:r w:rsidRPr="009E65F4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59" w:history="1">
            <w:r w:rsidRPr="009E65F4">
              <w:rPr>
                <w:rStyle w:val="Hyperlink"/>
                <w:noProof/>
              </w:rPr>
              <w:t>3.2.1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Create Unit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60" w:history="1">
            <w:r w:rsidRPr="009E65F4">
              <w:rPr>
                <w:rStyle w:val="Hyperlink"/>
                <w:noProof/>
              </w:rPr>
              <w:t>3.2.2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Execute Unit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61" w:history="1">
            <w:r w:rsidRPr="009E65F4">
              <w:rPr>
                <w:rStyle w:val="Hyperlink"/>
                <w:noProof/>
              </w:rPr>
              <w:t>3.2.3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Fix Bug Unit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62" w:history="1">
            <w:r w:rsidRPr="009E65F4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63" w:history="1">
            <w:r w:rsidRPr="009E65F4">
              <w:rPr>
                <w:rStyle w:val="Hyperlink"/>
                <w:noProof/>
              </w:rPr>
              <w:t>3.3.1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Create Integration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64" w:history="1">
            <w:r w:rsidRPr="009E65F4">
              <w:rPr>
                <w:rStyle w:val="Hyperlink"/>
                <w:noProof/>
              </w:rPr>
              <w:t>3.3.2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Execute Integration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65" w:history="1">
            <w:r w:rsidRPr="009E65F4">
              <w:rPr>
                <w:rStyle w:val="Hyperlink"/>
                <w:noProof/>
              </w:rPr>
              <w:t>3.3.3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Fix Bug Integration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66" w:history="1">
            <w:r w:rsidRPr="009E65F4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67" w:history="1">
            <w:r w:rsidRPr="009E65F4">
              <w:rPr>
                <w:rStyle w:val="Hyperlink"/>
                <w:noProof/>
              </w:rPr>
              <w:t>3.4.1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Support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10347368" w:history="1">
            <w:r w:rsidRPr="009E65F4">
              <w:rPr>
                <w:rStyle w:val="Hyperlink"/>
                <w:noProof/>
              </w:rPr>
              <w:t>3.4.2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Fix Bug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0347369" w:history="1">
            <w:r w:rsidRPr="009E65F4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Monitoring and 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70" w:history="1">
            <w:r w:rsidRPr="009E65F4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Integrated 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71" w:history="1">
            <w:r w:rsidRPr="009E65F4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Schedule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72" w:history="1">
            <w:r w:rsidRPr="009E65F4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Manage 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0347373" w:history="1">
            <w:r w:rsidRPr="009E65F4">
              <w:rPr>
                <w:rStyle w:val="Hyperlink"/>
                <w:noProof/>
              </w:rPr>
              <w:t>5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74" w:history="1">
            <w:r w:rsidRPr="009E65F4">
              <w:rPr>
                <w:rStyle w:val="Hyperlink"/>
                <w:noProof/>
              </w:rPr>
              <w:t>5.1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Deliver Final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75" w:history="1">
            <w:r w:rsidRPr="009E65F4">
              <w:rPr>
                <w:rStyle w:val="Hyperlink"/>
                <w:noProof/>
              </w:rPr>
              <w:t>5.2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Final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CF" w:rsidRDefault="00D147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0347376" w:history="1">
            <w:r w:rsidRPr="009E65F4">
              <w:rPr>
                <w:rStyle w:val="Hyperlink"/>
                <w:noProof/>
              </w:rPr>
              <w:t>5.3</w:t>
            </w:r>
            <w:r>
              <w:rPr>
                <w:noProof/>
                <w:lang w:eastAsia="en-US"/>
              </w:rPr>
              <w:tab/>
            </w:r>
            <w:r w:rsidRPr="009E65F4">
              <w:rPr>
                <w:rStyle w:val="Hyperlink"/>
                <w:noProof/>
              </w:rPr>
              <w:t>Closing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_Toc410347376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5F0" w:rsidRDefault="00B755F0">
          <w:r>
            <w:rPr>
              <w:b/>
              <w:bCs/>
              <w:noProof/>
            </w:rPr>
            <w:fldChar w:fldCharType="end"/>
          </w:r>
        </w:p>
      </w:sdtContent>
    </w:sdt>
    <w:p w:rsidR="00C46AB6" w:rsidRDefault="00C46AB6" w:rsidP="00572AAF">
      <w:pPr>
        <w:jc w:val="right"/>
      </w:pPr>
    </w:p>
    <w:p w:rsidR="00572AAF" w:rsidRDefault="00572AA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0B781F" w:rsidRDefault="000B781F" w:rsidP="00572AAF">
      <w:pPr>
        <w:jc w:val="right"/>
      </w:pPr>
    </w:p>
    <w:p w:rsidR="00572AAF" w:rsidRDefault="00572AAF" w:rsidP="00C46AB6">
      <w:pPr>
        <w:pStyle w:val="Heading1"/>
      </w:pPr>
      <w:bookmarkStart w:id="0" w:name="_Toc410347335"/>
      <w:r>
        <w:t>Initiate Project</w:t>
      </w:r>
      <w:bookmarkEnd w:id="0"/>
    </w:p>
    <w:p w:rsidR="00B755F0" w:rsidRDefault="00B755F0" w:rsidP="00B755F0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B755F0" w:rsidTr="00D14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B755F0" w:rsidRPr="00D147CF" w:rsidRDefault="00D147CF" w:rsidP="00D147CF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B755F0" w:rsidRPr="00D147CF" w:rsidRDefault="00D147CF" w:rsidP="00D147CF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Initiate Project</w:t>
            </w:r>
          </w:p>
        </w:tc>
      </w:tr>
      <w:tr w:rsidR="00B755F0" w:rsidTr="00D14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B755F0" w:rsidRPr="00D147CF" w:rsidRDefault="00D147CF" w:rsidP="00D147CF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B755F0" w:rsidRPr="00D147CF" w:rsidRDefault="00D147CF" w:rsidP="00D147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147CF">
              <w:rPr>
                <w:color w:val="auto"/>
              </w:rPr>
              <w:t>1</w:t>
            </w:r>
          </w:p>
        </w:tc>
      </w:tr>
      <w:tr w:rsid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D147CF" w:rsidRPr="00D147CF" w:rsidRDefault="00D147CF" w:rsidP="00D147CF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D147CF" w:rsidRPr="00D147CF" w:rsidRDefault="00D147CF" w:rsidP="00D147CF">
            <w:pPr>
              <w:spacing w:before="120" w:after="120"/>
              <w:rPr>
                <w:b w:val="0"/>
                <w:i/>
                <w:color w:val="auto"/>
              </w:rPr>
            </w:pPr>
            <w:r w:rsidRPr="00D147CF">
              <w:rPr>
                <w:b w:val="0"/>
                <w:i/>
                <w:color w:val="auto"/>
              </w:rPr>
              <w:t xml:space="preserve">The first phase of project. PM and sponsor will communication and negotiate to make a contract and a charter with information about scope, budget, human resources,…. </w:t>
            </w:r>
          </w:p>
        </w:tc>
      </w:tr>
    </w:tbl>
    <w:p w:rsidR="00D147CF" w:rsidRPr="00B755F0" w:rsidRDefault="00D147CF" w:rsidP="000B781F"/>
    <w:p w:rsidR="00572AAF" w:rsidRDefault="00572AAF" w:rsidP="00D147CF">
      <w:pPr>
        <w:pStyle w:val="Heading2"/>
        <w:ind w:left="1296"/>
      </w:pPr>
      <w:bookmarkStart w:id="1" w:name="_Toc410347336"/>
      <w:r w:rsidRPr="00C46AB6">
        <w:t>Create Project Charter</w:t>
      </w:r>
      <w:bookmarkEnd w:id="1"/>
    </w:p>
    <w:p w:rsidR="00B755F0" w:rsidRDefault="00B755F0" w:rsidP="00B755F0">
      <w:pPr>
        <w:ind w:left="1152"/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D147CF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D147CF" w:rsidRPr="00D147CF" w:rsidRDefault="00D147CF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D147CF" w:rsidRPr="00D147CF" w:rsidRDefault="00D147CF" w:rsidP="00D147CF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Create Project Charter</w:t>
            </w:r>
          </w:p>
        </w:tc>
      </w:tr>
      <w:tr w:rsidR="00D147CF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D147CF" w:rsidRPr="00D147CF" w:rsidRDefault="00D147CF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D147CF" w:rsidRPr="00D147CF" w:rsidRDefault="00D147CF" w:rsidP="006440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147CF">
              <w:rPr>
                <w:color w:val="auto"/>
              </w:rPr>
              <w:t>1</w:t>
            </w:r>
            <w:r>
              <w:rPr>
                <w:color w:val="auto"/>
              </w:rPr>
              <w:t>.1</w:t>
            </w:r>
          </w:p>
        </w:tc>
      </w:tr>
      <w:tr w:rsidR="00D147CF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D147CF" w:rsidRPr="00D147CF" w:rsidRDefault="00D147CF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D147CF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D147CF" w:rsidRPr="00D147CF" w:rsidRDefault="00D147CF" w:rsidP="00D147CF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PM will create a project charter as a result of this phase. The charter has key information of project and the sign of sponsor with member who work in this team.</w:t>
            </w:r>
          </w:p>
        </w:tc>
      </w:tr>
    </w:tbl>
    <w:p w:rsidR="00D147CF" w:rsidRPr="00B755F0" w:rsidRDefault="00D147CF" w:rsidP="00B755F0">
      <w:pPr>
        <w:ind w:left="1152"/>
      </w:pPr>
    </w:p>
    <w:p w:rsidR="00D147CF" w:rsidRDefault="00572AAF" w:rsidP="00D147CF">
      <w:pPr>
        <w:pStyle w:val="Heading3"/>
        <w:numPr>
          <w:ilvl w:val="0"/>
          <w:numId w:val="0"/>
        </w:numPr>
        <w:ind w:left="1872"/>
      </w:pPr>
      <w:r>
        <w:t xml:space="preserve"> </w:t>
      </w:r>
      <w:bookmarkStart w:id="2" w:name="_Toc410347337"/>
    </w:p>
    <w:p w:rsidR="00572AAF" w:rsidRDefault="00572AAF" w:rsidP="00C46AB6">
      <w:pPr>
        <w:pStyle w:val="Heading3"/>
        <w:ind w:left="1872"/>
      </w:pPr>
      <w:r>
        <w:t>Identify Goals and Objectives</w:t>
      </w:r>
      <w:bookmarkEnd w:id="2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D147CF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D147CF" w:rsidRPr="00D147CF" w:rsidRDefault="00D147CF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D147CF" w:rsidRPr="00D147CF" w:rsidRDefault="00D147CF" w:rsidP="00D147CF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Identify Goals and Objectives</w:t>
            </w:r>
          </w:p>
        </w:tc>
      </w:tr>
      <w:tr w:rsidR="00D147CF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D147CF" w:rsidRPr="00D147CF" w:rsidRDefault="00D147CF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D147CF" w:rsidRPr="00D147CF" w:rsidRDefault="00D147CF" w:rsidP="006440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147CF">
              <w:rPr>
                <w:color w:val="auto"/>
              </w:rPr>
              <w:t>1</w:t>
            </w:r>
            <w:r>
              <w:rPr>
                <w:color w:val="auto"/>
              </w:rPr>
              <w:t>.1.1</w:t>
            </w:r>
          </w:p>
        </w:tc>
      </w:tr>
      <w:tr w:rsidR="00D147CF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D147CF" w:rsidRPr="00D147CF" w:rsidRDefault="00D147CF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D147CF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D147CF" w:rsidRPr="00D147CF" w:rsidRDefault="00D147CF" w:rsidP="006440B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PM and Sponsor will communicate and find out the goals and objectives of project.</w:t>
            </w:r>
          </w:p>
        </w:tc>
      </w:tr>
    </w:tbl>
    <w:p w:rsidR="00D147CF" w:rsidRDefault="00D147CF" w:rsidP="00D147CF"/>
    <w:p w:rsidR="000B781F" w:rsidRPr="00D147CF" w:rsidRDefault="000B781F" w:rsidP="00D147CF"/>
    <w:p w:rsidR="00572AAF" w:rsidRDefault="00572AAF" w:rsidP="00C46AB6">
      <w:pPr>
        <w:pStyle w:val="Heading3"/>
        <w:ind w:left="1872"/>
      </w:pPr>
      <w:r>
        <w:t xml:space="preserve"> </w:t>
      </w:r>
      <w:bookmarkStart w:id="3" w:name="_Toc410347338"/>
      <w:r>
        <w:t>Define Scope</w:t>
      </w:r>
      <w:bookmarkEnd w:id="3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AE5798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AE5798" w:rsidRPr="00D147CF" w:rsidRDefault="00AE5798" w:rsidP="00AE57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Define Scope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AE5798" w:rsidRPr="00D147CF" w:rsidRDefault="00AE5798" w:rsidP="006440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1.1.2</w:t>
            </w:r>
          </w:p>
        </w:tc>
      </w:tr>
      <w:tr w:rsidR="00AE5798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6440B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 and sponsor will discuss to find out the scope of project, especially the success criteria.</w:t>
            </w:r>
          </w:p>
        </w:tc>
      </w:tr>
    </w:tbl>
    <w:p w:rsidR="00AE5798" w:rsidRPr="00AE5798" w:rsidRDefault="00AE5798" w:rsidP="00AE5798"/>
    <w:p w:rsidR="00572AAF" w:rsidRDefault="00572AAF" w:rsidP="00C46AB6">
      <w:pPr>
        <w:pStyle w:val="Heading3"/>
        <w:ind w:left="1872"/>
      </w:pPr>
      <w:r>
        <w:t xml:space="preserve"> </w:t>
      </w:r>
      <w:bookmarkStart w:id="4" w:name="_Toc410347339"/>
      <w:r>
        <w:t>Define Project Budget</w:t>
      </w:r>
      <w:bookmarkEnd w:id="4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AE5798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AE5798" w:rsidRPr="00D147CF" w:rsidRDefault="00AE5798" w:rsidP="00AE57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Define Project Budget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AE5798" w:rsidRPr="00D147CF" w:rsidRDefault="00AE5798" w:rsidP="00AE579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1.1.3</w:t>
            </w:r>
          </w:p>
        </w:tc>
      </w:tr>
      <w:tr w:rsidR="00AE5798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AE5798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PM and sponsor will discuss to make clear about the investment of sponsor for this product. </w:t>
            </w:r>
          </w:p>
        </w:tc>
      </w:tr>
    </w:tbl>
    <w:p w:rsidR="00AE5798" w:rsidRPr="00AE5798" w:rsidRDefault="00AE5798" w:rsidP="00AE5798"/>
    <w:p w:rsidR="00572AAF" w:rsidRDefault="00572AAF" w:rsidP="00C46AB6">
      <w:pPr>
        <w:pStyle w:val="Heading3"/>
        <w:ind w:left="1872"/>
      </w:pPr>
      <w:r>
        <w:t xml:space="preserve"> </w:t>
      </w:r>
      <w:bookmarkStart w:id="5" w:name="_Toc410347340"/>
      <w:r>
        <w:t>Define Role</w:t>
      </w:r>
      <w:bookmarkEnd w:id="5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AE5798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AE5798" w:rsidRPr="00D147CF" w:rsidRDefault="00AE5798" w:rsidP="00AE57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Define Role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AE5798" w:rsidRPr="00D147CF" w:rsidRDefault="00AE5798" w:rsidP="00AE579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1.1.4</w:t>
            </w:r>
          </w:p>
        </w:tc>
      </w:tr>
      <w:tr w:rsidR="00AE5798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AE5798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PM and sponsor will discuss to make clear about the role of everyone who involves this project. </w:t>
            </w:r>
            <w:r w:rsidRPr="00AE5798">
              <w:rPr>
                <w:b w:val="0"/>
                <w:i/>
                <w:color w:val="auto"/>
              </w:rPr>
              <w:t>This also where stakeholders use as reference for responsible and coordinate with project plan as planned.</w:t>
            </w:r>
          </w:p>
        </w:tc>
      </w:tr>
    </w:tbl>
    <w:p w:rsidR="00AE5798" w:rsidRDefault="00AE5798" w:rsidP="00AE5798"/>
    <w:p w:rsidR="000B781F" w:rsidRDefault="000B781F" w:rsidP="00AE5798"/>
    <w:p w:rsidR="000B781F" w:rsidRDefault="000B781F" w:rsidP="00AE5798"/>
    <w:p w:rsidR="000B781F" w:rsidRPr="00AE5798" w:rsidRDefault="000B781F" w:rsidP="00AE5798"/>
    <w:p w:rsidR="00572AAF" w:rsidRDefault="00572AAF" w:rsidP="00C46AB6">
      <w:pPr>
        <w:pStyle w:val="Heading3"/>
        <w:ind w:left="1872"/>
      </w:pPr>
      <w:r>
        <w:t xml:space="preserve"> </w:t>
      </w:r>
      <w:bookmarkStart w:id="6" w:name="_Toc410347341"/>
      <w:r>
        <w:t>Develop Project Charter</w:t>
      </w:r>
      <w:bookmarkEnd w:id="6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AE5798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AE5798" w:rsidRPr="00D147CF" w:rsidRDefault="00AE5798" w:rsidP="00AE57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Develop Project Charter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AE5798" w:rsidRPr="00D147CF" w:rsidRDefault="00AE5798" w:rsidP="00AE579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1.1.5</w:t>
            </w:r>
          </w:p>
        </w:tc>
      </w:tr>
      <w:tr w:rsidR="00AE5798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AE5798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AE5798" w:rsidRPr="00D147CF" w:rsidRDefault="00AE5798" w:rsidP="00AE5798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 create the project charter.</w:t>
            </w:r>
          </w:p>
        </w:tc>
      </w:tr>
    </w:tbl>
    <w:p w:rsidR="00AE5798" w:rsidRPr="00AE5798" w:rsidRDefault="00AE5798" w:rsidP="00AE5798"/>
    <w:p w:rsidR="00572AAF" w:rsidRDefault="00572AAF" w:rsidP="00C46AB6">
      <w:pPr>
        <w:pStyle w:val="Heading2"/>
        <w:ind w:left="1296"/>
      </w:pPr>
      <w:bookmarkStart w:id="7" w:name="_Toc410347342"/>
      <w:r>
        <w:t>Project Charter Final Review</w:t>
      </w:r>
      <w:bookmarkEnd w:id="7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6440B9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440B9" w:rsidRPr="00D147CF" w:rsidRDefault="006440B9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6440B9" w:rsidRPr="00D147CF" w:rsidRDefault="006440B9" w:rsidP="006440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Project Charter Final Review</w:t>
            </w:r>
          </w:p>
        </w:tc>
      </w:tr>
      <w:tr w:rsidR="006440B9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440B9" w:rsidRPr="00D147CF" w:rsidRDefault="006440B9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6440B9" w:rsidRPr="00D147CF" w:rsidRDefault="006440B9" w:rsidP="006440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1.2</w:t>
            </w:r>
          </w:p>
        </w:tc>
      </w:tr>
      <w:tr w:rsidR="006440B9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440B9" w:rsidRPr="00D147CF" w:rsidRDefault="006440B9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6440B9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440B9" w:rsidRPr="00D147CF" w:rsidRDefault="006440B9" w:rsidP="000B781F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 w:rsidR="000B781F">
              <w:rPr>
                <w:b w:val="0"/>
                <w:i/>
                <w:color w:val="auto"/>
              </w:rPr>
              <w:t>, Team members</w:t>
            </w:r>
            <w:r>
              <w:rPr>
                <w:b w:val="0"/>
                <w:i/>
                <w:color w:val="auto"/>
              </w:rPr>
              <w:t xml:space="preserve"> and sponsor will discuss</w:t>
            </w:r>
            <w:r w:rsidR="000B781F">
              <w:rPr>
                <w:b w:val="0"/>
                <w:i/>
                <w:color w:val="auto"/>
              </w:rPr>
              <w:t>, negotiate to define the final charter and sign to start the project</w:t>
            </w:r>
            <w:r w:rsidRPr="00AE5798">
              <w:rPr>
                <w:b w:val="0"/>
                <w:i/>
                <w:color w:val="auto"/>
              </w:rPr>
              <w:t>.</w:t>
            </w:r>
          </w:p>
        </w:tc>
      </w:tr>
    </w:tbl>
    <w:p w:rsidR="006440B9" w:rsidRPr="006440B9" w:rsidRDefault="006440B9" w:rsidP="006440B9"/>
    <w:p w:rsidR="00572AAF" w:rsidRDefault="00572AAF" w:rsidP="00C46AB6">
      <w:pPr>
        <w:pStyle w:val="Heading3"/>
        <w:ind w:left="1872"/>
      </w:pPr>
      <w:r>
        <w:t xml:space="preserve"> </w:t>
      </w:r>
      <w:bookmarkStart w:id="8" w:name="_Toc410347343"/>
      <w:r>
        <w:t>Publish Project Charter</w:t>
      </w:r>
      <w:bookmarkEnd w:id="8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6440B9" w:rsidRPr="00D147CF" w:rsidTr="0064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440B9" w:rsidRPr="00D147CF" w:rsidRDefault="006440B9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6440B9" w:rsidRPr="00D147CF" w:rsidRDefault="006440B9" w:rsidP="006440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Publish Project Charter</w:t>
            </w:r>
          </w:p>
        </w:tc>
      </w:tr>
      <w:tr w:rsidR="006440B9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440B9" w:rsidRPr="00D147CF" w:rsidRDefault="006440B9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6440B9" w:rsidRPr="00D147CF" w:rsidRDefault="006440B9" w:rsidP="006440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1.2.1</w:t>
            </w:r>
          </w:p>
        </w:tc>
      </w:tr>
      <w:tr w:rsidR="006440B9" w:rsidRPr="00D147CF" w:rsidTr="0064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440B9" w:rsidRPr="00D147CF" w:rsidRDefault="006440B9" w:rsidP="006440B9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6440B9" w:rsidRPr="00D147CF" w:rsidTr="0064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440B9" w:rsidRPr="00D147CF" w:rsidRDefault="006440B9" w:rsidP="006440B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 will publish the charter with team member to discuss about new project</w:t>
            </w:r>
            <w:r w:rsidRPr="00AE5798">
              <w:rPr>
                <w:b w:val="0"/>
                <w:i/>
                <w:color w:val="auto"/>
              </w:rPr>
              <w:t>.</w:t>
            </w:r>
          </w:p>
        </w:tc>
      </w:tr>
    </w:tbl>
    <w:p w:rsidR="006440B9" w:rsidRDefault="006440B9" w:rsidP="006440B9"/>
    <w:p w:rsidR="000B781F" w:rsidRDefault="000B781F" w:rsidP="006440B9"/>
    <w:p w:rsidR="000B781F" w:rsidRDefault="000B781F" w:rsidP="006440B9"/>
    <w:p w:rsidR="000B781F" w:rsidRDefault="000B781F" w:rsidP="006440B9"/>
    <w:p w:rsidR="000B781F" w:rsidRPr="006440B9" w:rsidRDefault="000B781F" w:rsidP="006440B9"/>
    <w:p w:rsidR="00572AAF" w:rsidRDefault="00572AAF" w:rsidP="00C46AB6">
      <w:pPr>
        <w:pStyle w:val="Heading3"/>
        <w:ind w:left="1872"/>
      </w:pPr>
      <w:r>
        <w:t xml:space="preserve"> </w:t>
      </w:r>
      <w:bookmarkStart w:id="9" w:name="_Toc410347344"/>
      <w:r>
        <w:t>Review Meeting</w:t>
      </w:r>
      <w:bookmarkEnd w:id="9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0B781F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B781F" w:rsidRPr="00D147CF" w:rsidRDefault="000B781F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0B781F" w:rsidRPr="00D147CF" w:rsidRDefault="000B781F" w:rsidP="000B781F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Review Meeting</w:t>
            </w:r>
          </w:p>
        </w:tc>
      </w:tr>
      <w:tr w:rsidR="000B781F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B781F" w:rsidRPr="00D147CF" w:rsidRDefault="000B781F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0B781F" w:rsidRPr="00D147CF" w:rsidRDefault="000B781F" w:rsidP="000B781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</w:t>
            </w:r>
            <w:r>
              <w:rPr>
                <w:color w:val="auto"/>
              </w:rPr>
              <w:t>2.2</w:t>
            </w:r>
          </w:p>
        </w:tc>
      </w:tr>
      <w:tr w:rsidR="000B781F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0B781F" w:rsidRPr="00D147CF" w:rsidRDefault="000B781F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0B781F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0B781F" w:rsidRPr="00D147CF" w:rsidRDefault="000B781F" w:rsidP="000B781F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>, Team Member and Sponsor will hold a meeting to review the charter to give a final version.</w:t>
            </w:r>
          </w:p>
        </w:tc>
      </w:tr>
    </w:tbl>
    <w:p w:rsidR="000B781F" w:rsidRPr="000B781F" w:rsidRDefault="000B781F" w:rsidP="000B781F"/>
    <w:p w:rsidR="00572AAF" w:rsidRDefault="00572AAF" w:rsidP="00C46AB6">
      <w:pPr>
        <w:pStyle w:val="Heading3"/>
        <w:ind w:left="1872"/>
      </w:pPr>
      <w:r>
        <w:t xml:space="preserve"> </w:t>
      </w:r>
      <w:bookmarkStart w:id="10" w:name="_Toc410347345"/>
      <w:r>
        <w:t>Signing Charter</w:t>
      </w:r>
      <w:bookmarkEnd w:id="10"/>
    </w:p>
    <w:p w:rsidR="000B781F" w:rsidRPr="000B781F" w:rsidRDefault="000B781F" w:rsidP="000B781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0B781F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B781F" w:rsidRPr="00D147CF" w:rsidRDefault="000B781F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0B781F" w:rsidRPr="00D147CF" w:rsidRDefault="000B781F" w:rsidP="000B781F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Signing Charter</w:t>
            </w:r>
          </w:p>
        </w:tc>
      </w:tr>
      <w:tr w:rsidR="000B781F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B781F" w:rsidRPr="00D147CF" w:rsidRDefault="000B781F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0B781F" w:rsidRPr="00D147CF" w:rsidRDefault="000B781F" w:rsidP="000B781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</w:t>
            </w:r>
            <w:r>
              <w:rPr>
                <w:color w:val="auto"/>
              </w:rPr>
              <w:t>2</w:t>
            </w:r>
            <w:r>
              <w:rPr>
                <w:color w:val="auto"/>
              </w:rPr>
              <w:t>.3</w:t>
            </w:r>
          </w:p>
        </w:tc>
      </w:tr>
      <w:tr w:rsidR="000B781F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0B781F" w:rsidRPr="00D147CF" w:rsidRDefault="000B781F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0B781F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0B781F" w:rsidRPr="00D147CF" w:rsidRDefault="000B781F" w:rsidP="000B781F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PM, Team Member and Sponsor </w:t>
            </w:r>
            <w:r>
              <w:rPr>
                <w:b w:val="0"/>
                <w:i/>
                <w:color w:val="auto"/>
              </w:rPr>
              <w:t>sign and confirm to start the project</w:t>
            </w:r>
            <w:r>
              <w:rPr>
                <w:b w:val="0"/>
                <w:i/>
                <w:color w:val="auto"/>
              </w:rPr>
              <w:t>.</w:t>
            </w:r>
          </w:p>
        </w:tc>
      </w:tr>
    </w:tbl>
    <w:p w:rsidR="000B781F" w:rsidRDefault="000B781F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Default="00825563" w:rsidP="000B781F"/>
    <w:p w:rsidR="00825563" w:rsidRPr="000B781F" w:rsidRDefault="00825563" w:rsidP="000B781F"/>
    <w:p w:rsidR="00572AAF" w:rsidRDefault="00572AAF" w:rsidP="00C46AB6">
      <w:pPr>
        <w:pStyle w:val="Heading1"/>
      </w:pPr>
      <w:bookmarkStart w:id="11" w:name="_Toc410347346"/>
      <w:r>
        <w:t>Project Planning</w:t>
      </w:r>
      <w:bookmarkEnd w:id="11"/>
    </w:p>
    <w:p w:rsidR="00825563" w:rsidRPr="00825563" w:rsidRDefault="00825563" w:rsidP="00825563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825563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bookmarkStart w:id="12" w:name="_Toc410347347"/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825563" w:rsidRPr="00D147CF" w:rsidRDefault="00825563" w:rsidP="0082556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Project Planning</w:t>
            </w:r>
          </w:p>
        </w:tc>
      </w:tr>
      <w:tr w:rsidR="00825563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825563" w:rsidRPr="00D147CF" w:rsidRDefault="00825563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1.2.3</w:t>
            </w:r>
          </w:p>
        </w:tc>
      </w:tr>
      <w:tr w:rsidR="00825563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825563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25563" w:rsidRPr="00D147CF" w:rsidRDefault="00825563" w:rsidP="00825563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and Team Member will plan what they will do in the project.</w:t>
            </w:r>
          </w:p>
        </w:tc>
      </w:tr>
    </w:tbl>
    <w:p w:rsidR="00825563" w:rsidRDefault="00825563" w:rsidP="00825563">
      <w:pPr>
        <w:pStyle w:val="Heading2"/>
        <w:numPr>
          <w:ilvl w:val="0"/>
          <w:numId w:val="0"/>
        </w:numPr>
        <w:ind w:left="1296"/>
      </w:pPr>
    </w:p>
    <w:p w:rsidR="00825563" w:rsidRPr="00825563" w:rsidRDefault="00572AAF" w:rsidP="00825563">
      <w:pPr>
        <w:pStyle w:val="Heading2"/>
        <w:ind w:left="1296"/>
      </w:pPr>
      <w:r>
        <w:t>Develop Project Schedule</w:t>
      </w:r>
      <w:bookmarkEnd w:id="12"/>
    </w:p>
    <w:p w:rsidR="006B63F9" w:rsidRDefault="006B63F9" w:rsidP="00C46AB6">
      <w:pPr>
        <w:pStyle w:val="Heading3"/>
        <w:ind w:left="1872"/>
      </w:pPr>
      <w:r>
        <w:t xml:space="preserve"> </w:t>
      </w:r>
      <w:bookmarkStart w:id="13" w:name="_Toc410347348"/>
      <w:r>
        <w:t>Build Work Breakdown Structure</w:t>
      </w:r>
      <w:bookmarkEnd w:id="13"/>
    </w:p>
    <w:p w:rsidR="00825563" w:rsidRDefault="00825563" w:rsidP="00825563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825563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825563" w:rsidRPr="00D147CF" w:rsidRDefault="00825563" w:rsidP="0082556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Build Work Breakdown Structure</w:t>
            </w:r>
          </w:p>
        </w:tc>
      </w:tr>
      <w:tr w:rsidR="00825563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825563" w:rsidRPr="00D147CF" w:rsidRDefault="00825563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2.1.1</w:t>
            </w:r>
          </w:p>
        </w:tc>
      </w:tr>
      <w:tr w:rsidR="00825563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825563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25563" w:rsidRPr="00D147CF" w:rsidRDefault="00825563" w:rsidP="00825563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will take a holistic view about project and create plan for the project from the beginning till the end</w:t>
            </w:r>
            <w:r>
              <w:rPr>
                <w:b w:val="0"/>
                <w:i/>
                <w:color w:val="auto"/>
              </w:rPr>
              <w:t>.</w:t>
            </w:r>
            <w:r>
              <w:rPr>
                <w:b w:val="0"/>
                <w:i/>
                <w:color w:val="auto"/>
              </w:rPr>
              <w:t xml:space="preserve"> WBS define everywork and describe about time, responsible of each member.</w:t>
            </w:r>
          </w:p>
        </w:tc>
      </w:tr>
    </w:tbl>
    <w:p w:rsidR="00825563" w:rsidRPr="00825563" w:rsidRDefault="00825563" w:rsidP="00825563"/>
    <w:p w:rsidR="00572AAF" w:rsidRDefault="00572AAF" w:rsidP="00C46AB6">
      <w:pPr>
        <w:pStyle w:val="Heading2"/>
        <w:ind w:left="1296"/>
      </w:pPr>
      <w:bookmarkStart w:id="14" w:name="_Toc410347349"/>
      <w:r>
        <w:t>Develop Resource</w:t>
      </w:r>
      <w:r w:rsidR="00825563">
        <w:t>s</w:t>
      </w:r>
      <w:r>
        <w:t xml:space="preserve"> Plan</w:t>
      </w:r>
      <w:bookmarkEnd w:id="14"/>
    </w:p>
    <w:p w:rsidR="00825563" w:rsidRDefault="00825563" w:rsidP="00825563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825563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825563" w:rsidRPr="00D147CF" w:rsidRDefault="00825563" w:rsidP="0082556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Develop Resources Plan</w:t>
            </w:r>
          </w:p>
        </w:tc>
      </w:tr>
      <w:tr w:rsidR="00825563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825563" w:rsidRPr="00D147CF" w:rsidRDefault="00825563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2.2</w:t>
            </w:r>
          </w:p>
        </w:tc>
      </w:tr>
      <w:tr w:rsidR="00825563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25563" w:rsidRPr="00D147CF" w:rsidRDefault="00825563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825563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25563" w:rsidRPr="00D147CF" w:rsidRDefault="00825563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lastRenderedPageBreak/>
              <w:t>In this element, PM</w:t>
            </w:r>
            <w:r w:rsidR="004F21C9">
              <w:rPr>
                <w:b w:val="0"/>
                <w:i/>
                <w:color w:val="auto"/>
              </w:rPr>
              <w:t xml:space="preserve"> create a resources plan</w:t>
            </w:r>
            <w:r>
              <w:rPr>
                <w:b w:val="0"/>
                <w:i/>
                <w:color w:val="auto"/>
              </w:rPr>
              <w:t>.</w:t>
            </w:r>
          </w:p>
        </w:tc>
      </w:tr>
    </w:tbl>
    <w:p w:rsidR="00825563" w:rsidRPr="00825563" w:rsidRDefault="00825563" w:rsidP="00825563"/>
    <w:p w:rsidR="00572AAF" w:rsidRDefault="00572AAF" w:rsidP="00C46AB6">
      <w:pPr>
        <w:pStyle w:val="Heading2"/>
        <w:ind w:left="1296"/>
      </w:pPr>
      <w:bookmarkStart w:id="15" w:name="_Toc410347350"/>
      <w:r>
        <w:t>Develop Test Plan</w:t>
      </w:r>
      <w:bookmarkEnd w:id="15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Develop Test Plan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2.3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PM, Team Member </w:t>
            </w:r>
            <w:r>
              <w:rPr>
                <w:b w:val="0"/>
                <w:i/>
                <w:color w:val="auto"/>
              </w:rPr>
              <w:t>will create test plan to test in executing phase</w:t>
            </w:r>
            <w:r>
              <w:rPr>
                <w:b w:val="0"/>
                <w:i/>
                <w:color w:val="auto"/>
              </w:rPr>
              <w:t>.</w:t>
            </w:r>
          </w:p>
        </w:tc>
      </w:tr>
    </w:tbl>
    <w:p w:rsidR="004F21C9" w:rsidRPr="004F21C9" w:rsidRDefault="004F21C9" w:rsidP="004F21C9"/>
    <w:p w:rsidR="00572AAF" w:rsidRDefault="00572AAF" w:rsidP="00C46AB6">
      <w:pPr>
        <w:pStyle w:val="Heading2"/>
        <w:ind w:left="1296"/>
      </w:pPr>
      <w:bookmarkStart w:id="16" w:name="_Toc410347351"/>
      <w:r>
        <w:t>Project Plan Review</w:t>
      </w:r>
      <w:bookmarkEnd w:id="16"/>
      <w:r>
        <w:t xml:space="preserve"> </w:t>
      </w:r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Project Plan Review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2.4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and Team Member will review all plan of the project to accept and start work.</w:t>
            </w:r>
          </w:p>
        </w:tc>
      </w:tr>
    </w:tbl>
    <w:p w:rsidR="004F21C9" w:rsidRPr="004F21C9" w:rsidRDefault="004F21C9" w:rsidP="004F21C9"/>
    <w:p w:rsidR="00572AAF" w:rsidRDefault="00572AAF" w:rsidP="00C46AB6">
      <w:pPr>
        <w:pStyle w:val="Heading2"/>
        <w:ind w:left="1296"/>
      </w:pPr>
      <w:bookmarkStart w:id="17" w:name="_Toc410347352"/>
      <w:r>
        <w:t>Project Plan Approval</w:t>
      </w:r>
      <w:bookmarkEnd w:id="17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Project Plan Approval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2.5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</w:t>
            </w:r>
            <w:r>
              <w:rPr>
                <w:b w:val="0"/>
                <w:i/>
                <w:color w:val="auto"/>
              </w:rPr>
              <w:t>after reviewing done, all member start project</w:t>
            </w:r>
          </w:p>
        </w:tc>
      </w:tr>
    </w:tbl>
    <w:p w:rsidR="004F21C9" w:rsidRPr="004F21C9" w:rsidRDefault="004F21C9" w:rsidP="004F21C9"/>
    <w:p w:rsidR="00572AAF" w:rsidRDefault="00572AAF" w:rsidP="00C46AB6">
      <w:pPr>
        <w:pStyle w:val="Heading1"/>
      </w:pPr>
      <w:bookmarkStart w:id="18" w:name="_Toc410347353"/>
      <w:r>
        <w:lastRenderedPageBreak/>
        <w:t>Project Executing</w:t>
      </w:r>
      <w:bookmarkEnd w:id="18"/>
    </w:p>
    <w:p w:rsidR="00572AAF" w:rsidRDefault="00572AAF" w:rsidP="00C46AB6">
      <w:pPr>
        <w:pStyle w:val="Heading2"/>
        <w:ind w:left="1296"/>
      </w:pPr>
      <w:bookmarkStart w:id="19" w:name="_Toc410347354"/>
      <w:r>
        <w:t>Coding</w:t>
      </w:r>
      <w:bookmarkEnd w:id="19"/>
    </w:p>
    <w:p w:rsidR="004F21C9" w:rsidRDefault="004F21C9" w:rsidP="004F21C9">
      <w:pPr>
        <w:ind w:left="720"/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Coding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3.1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This is the main work of project to create it.</w:t>
            </w:r>
          </w:p>
        </w:tc>
      </w:tr>
    </w:tbl>
    <w:p w:rsidR="004F21C9" w:rsidRPr="004F21C9" w:rsidRDefault="004F21C9" w:rsidP="004F21C9">
      <w:pPr>
        <w:ind w:left="720"/>
      </w:pPr>
    </w:p>
    <w:p w:rsidR="00C93605" w:rsidRDefault="00C93605" w:rsidP="00C46AB6">
      <w:pPr>
        <w:pStyle w:val="Heading3"/>
        <w:ind w:left="1872"/>
      </w:pPr>
      <w:r>
        <w:t xml:space="preserve"> </w:t>
      </w:r>
      <w:bookmarkStart w:id="20" w:name="_Toc410347355"/>
      <w:r>
        <w:t>Coding</w:t>
      </w:r>
      <w:bookmarkEnd w:id="20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Coding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3.1.1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PM, Team Member </w:t>
            </w:r>
            <w:r>
              <w:rPr>
                <w:b w:val="0"/>
                <w:i/>
                <w:color w:val="auto"/>
              </w:rPr>
              <w:t>join together to create project.</w:t>
            </w:r>
          </w:p>
        </w:tc>
      </w:tr>
    </w:tbl>
    <w:p w:rsidR="004F21C9" w:rsidRPr="004F21C9" w:rsidRDefault="004F21C9" w:rsidP="004F21C9"/>
    <w:p w:rsidR="00C93605" w:rsidRDefault="00C93605" w:rsidP="00C46AB6">
      <w:pPr>
        <w:pStyle w:val="Heading3"/>
        <w:ind w:left="1872"/>
      </w:pPr>
      <w:r>
        <w:t xml:space="preserve"> </w:t>
      </w:r>
      <w:bookmarkStart w:id="21" w:name="_Toc410347356"/>
      <w:r>
        <w:t>Review Code</w:t>
      </w:r>
      <w:bookmarkEnd w:id="21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Review Code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3.1.2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When coding, they also review code to make sure and reduce mistakes, bugs.</w:t>
            </w:r>
          </w:p>
        </w:tc>
      </w:tr>
    </w:tbl>
    <w:p w:rsidR="004F21C9" w:rsidRPr="004F21C9" w:rsidRDefault="004F21C9" w:rsidP="004F21C9"/>
    <w:p w:rsidR="00C93605" w:rsidRDefault="00C93605" w:rsidP="00C46AB6">
      <w:pPr>
        <w:pStyle w:val="Heading3"/>
        <w:ind w:left="1872"/>
      </w:pPr>
      <w:r>
        <w:t xml:space="preserve"> </w:t>
      </w:r>
      <w:bookmarkStart w:id="22" w:name="_Toc410347357"/>
      <w:r>
        <w:t>Fix Commend Review Code</w:t>
      </w:r>
      <w:bookmarkEnd w:id="22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Fix Commend Review Code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lastRenderedPageBreak/>
              <w:t>WBS Code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3.1.</w:t>
            </w:r>
            <w:r>
              <w:rPr>
                <w:color w:val="auto"/>
              </w:rPr>
              <w:t>3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When a comment occurs after review code, PM and Team Member will join to fix it.</w:t>
            </w:r>
          </w:p>
        </w:tc>
      </w:tr>
    </w:tbl>
    <w:p w:rsidR="004F21C9" w:rsidRPr="004F21C9" w:rsidRDefault="004F21C9" w:rsidP="004F21C9"/>
    <w:p w:rsidR="00572AAF" w:rsidRDefault="00572AAF" w:rsidP="00C46AB6">
      <w:pPr>
        <w:pStyle w:val="Heading2"/>
        <w:ind w:left="1296"/>
      </w:pPr>
      <w:bookmarkStart w:id="23" w:name="_Toc410347358"/>
      <w:r>
        <w:t>Unit Test</w:t>
      </w:r>
      <w:bookmarkEnd w:id="23"/>
    </w:p>
    <w:p w:rsidR="00C93605" w:rsidRDefault="00C93605" w:rsidP="00C46AB6">
      <w:pPr>
        <w:pStyle w:val="Heading3"/>
        <w:ind w:left="1872"/>
      </w:pPr>
      <w:r>
        <w:t xml:space="preserve"> </w:t>
      </w:r>
      <w:bookmarkStart w:id="24" w:name="_Toc410347359"/>
      <w:r>
        <w:t>Create Unit Test Case</w:t>
      </w:r>
      <w:bookmarkEnd w:id="24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Create Unit Test Case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</w:t>
            </w:r>
            <w:r>
              <w:rPr>
                <w:color w:val="auto"/>
              </w:rPr>
              <w:t>2</w:t>
            </w:r>
            <w:r>
              <w:rPr>
                <w:color w:val="auto"/>
              </w:rPr>
              <w:t>.1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After finish coding, Coder will create unit test case.</w:t>
            </w:r>
          </w:p>
        </w:tc>
      </w:tr>
    </w:tbl>
    <w:p w:rsidR="004F21C9" w:rsidRPr="004F21C9" w:rsidRDefault="004F21C9" w:rsidP="004F21C9"/>
    <w:p w:rsidR="00C93605" w:rsidRDefault="00C93605" w:rsidP="00C46AB6">
      <w:pPr>
        <w:pStyle w:val="Heading3"/>
        <w:ind w:left="1872"/>
      </w:pPr>
      <w:r>
        <w:t xml:space="preserve"> </w:t>
      </w:r>
      <w:bookmarkStart w:id="25" w:name="_Toc410347360"/>
      <w:r>
        <w:t>Execute Unit Test Case</w:t>
      </w:r>
      <w:bookmarkEnd w:id="25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Execute Unit Test Case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</w:t>
            </w:r>
            <w:r>
              <w:rPr>
                <w:color w:val="auto"/>
              </w:rPr>
              <w:t>2.2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When Unit Test Cases was created, PM and coder will join together to test it and to reduce time.</w:t>
            </w:r>
          </w:p>
        </w:tc>
      </w:tr>
    </w:tbl>
    <w:p w:rsidR="004F21C9" w:rsidRPr="004F21C9" w:rsidRDefault="004F21C9" w:rsidP="004F21C9"/>
    <w:p w:rsidR="00C93605" w:rsidRDefault="00C93605" w:rsidP="00C46AB6">
      <w:pPr>
        <w:pStyle w:val="Heading3"/>
        <w:ind w:left="1872"/>
      </w:pPr>
      <w:r>
        <w:t xml:space="preserve"> </w:t>
      </w:r>
      <w:bookmarkStart w:id="26" w:name="_Toc410347361"/>
      <w:r>
        <w:t>Fix Bug Unit Test Case</w:t>
      </w:r>
      <w:bookmarkEnd w:id="26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Fix Bug Unit Test Case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</w:t>
            </w:r>
            <w:r>
              <w:rPr>
                <w:color w:val="auto"/>
              </w:rPr>
              <w:t>2.3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lastRenderedPageBreak/>
              <w:t xml:space="preserve">In this element, PM, Team Member join together to </w:t>
            </w:r>
            <w:r>
              <w:rPr>
                <w:b w:val="0"/>
                <w:i/>
                <w:color w:val="auto"/>
              </w:rPr>
              <w:t>fix if bugs occur</w:t>
            </w:r>
            <w:r>
              <w:rPr>
                <w:b w:val="0"/>
                <w:i/>
                <w:color w:val="auto"/>
              </w:rPr>
              <w:t>.</w:t>
            </w:r>
          </w:p>
        </w:tc>
      </w:tr>
    </w:tbl>
    <w:p w:rsidR="004F21C9" w:rsidRPr="004F21C9" w:rsidRDefault="004F21C9" w:rsidP="004F21C9"/>
    <w:p w:rsidR="00572AAF" w:rsidRDefault="00572AAF" w:rsidP="00C46AB6">
      <w:pPr>
        <w:pStyle w:val="Heading2"/>
        <w:ind w:left="1296"/>
      </w:pPr>
      <w:bookmarkStart w:id="27" w:name="_Toc410347362"/>
      <w:r>
        <w:t>Integration Test</w:t>
      </w:r>
      <w:bookmarkEnd w:id="27"/>
    </w:p>
    <w:p w:rsidR="00C93605" w:rsidRDefault="00C93605" w:rsidP="00C46AB6">
      <w:pPr>
        <w:pStyle w:val="Heading3"/>
        <w:ind w:left="1872"/>
      </w:pPr>
      <w:r>
        <w:t xml:space="preserve"> </w:t>
      </w:r>
      <w:bookmarkStart w:id="28" w:name="_Toc410347363"/>
      <w:r>
        <w:t>Create Integration Test Case</w:t>
      </w:r>
      <w:bookmarkEnd w:id="28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C</w:t>
            </w:r>
            <w:r>
              <w:rPr>
                <w:b w:val="0"/>
                <w:color w:val="auto"/>
              </w:rPr>
              <w:t>reate Integration Test Case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3.3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</w:t>
            </w:r>
            <w:r>
              <w:rPr>
                <w:b w:val="0"/>
                <w:i/>
                <w:color w:val="auto"/>
              </w:rPr>
              <w:t>Tester will create test case after unit test is done.</w:t>
            </w:r>
          </w:p>
        </w:tc>
      </w:tr>
    </w:tbl>
    <w:p w:rsidR="004F21C9" w:rsidRDefault="004F21C9" w:rsidP="004F21C9"/>
    <w:p w:rsidR="004F21C9" w:rsidRPr="004F21C9" w:rsidRDefault="004F21C9" w:rsidP="004F21C9"/>
    <w:p w:rsidR="00C93605" w:rsidRDefault="00C93605" w:rsidP="00C46AB6">
      <w:pPr>
        <w:pStyle w:val="Heading3"/>
        <w:ind w:left="1872"/>
      </w:pPr>
      <w:r>
        <w:t xml:space="preserve"> </w:t>
      </w:r>
      <w:bookmarkStart w:id="29" w:name="_Toc410347364"/>
      <w:r>
        <w:t>Execute Integration Test Case</w:t>
      </w:r>
      <w:bookmarkEnd w:id="29"/>
    </w:p>
    <w:p w:rsidR="004F21C9" w:rsidRDefault="004F21C9" w:rsidP="004F21C9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4F21C9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4F21C9" w:rsidRPr="00D147CF" w:rsidRDefault="004F21C9" w:rsidP="004F21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Execute Integration Test Case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4F21C9" w:rsidRPr="00D147CF" w:rsidRDefault="004F21C9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3.1.1</w:t>
            </w:r>
          </w:p>
        </w:tc>
      </w:tr>
      <w:tr w:rsidR="004F21C9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4F21C9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4F21C9" w:rsidRPr="00D147CF" w:rsidRDefault="004F21C9" w:rsidP="004F21C9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</w:t>
            </w:r>
            <w:r>
              <w:rPr>
                <w:b w:val="0"/>
                <w:i/>
                <w:color w:val="auto"/>
              </w:rPr>
              <w:t xml:space="preserve">Tester performs </w:t>
            </w:r>
            <w:r w:rsidR="00744CB6">
              <w:rPr>
                <w:b w:val="0"/>
                <w:i/>
                <w:color w:val="auto"/>
              </w:rPr>
              <w:t>test with test case.</w:t>
            </w:r>
          </w:p>
        </w:tc>
      </w:tr>
    </w:tbl>
    <w:p w:rsidR="004F21C9" w:rsidRPr="004F21C9" w:rsidRDefault="004F21C9" w:rsidP="004F21C9"/>
    <w:p w:rsidR="00C93605" w:rsidRDefault="00C93605" w:rsidP="00C46AB6">
      <w:pPr>
        <w:pStyle w:val="Heading3"/>
        <w:ind w:left="1872"/>
      </w:pPr>
      <w:r>
        <w:t xml:space="preserve"> </w:t>
      </w:r>
      <w:bookmarkStart w:id="30" w:name="_Toc410347365"/>
      <w:r>
        <w:t>Fix Bug Integration Test Case</w:t>
      </w:r>
      <w:bookmarkEnd w:id="30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Fix Bug Integration Test Case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3.3.3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 and coder will join to fix bugs if it happens.</w:t>
            </w:r>
          </w:p>
        </w:tc>
      </w:tr>
    </w:tbl>
    <w:p w:rsidR="00744CB6" w:rsidRPr="00744CB6" w:rsidRDefault="00744CB6" w:rsidP="00744CB6"/>
    <w:p w:rsidR="00572AAF" w:rsidRDefault="00572AAF" w:rsidP="00C46AB6">
      <w:pPr>
        <w:pStyle w:val="Heading2"/>
        <w:ind w:left="1296"/>
      </w:pPr>
      <w:bookmarkStart w:id="31" w:name="_Toc410347366"/>
      <w:r>
        <w:lastRenderedPageBreak/>
        <w:t>Acceptance Test</w:t>
      </w:r>
      <w:bookmarkEnd w:id="31"/>
    </w:p>
    <w:p w:rsidR="00C93605" w:rsidRDefault="00C93605" w:rsidP="00C46AB6">
      <w:pPr>
        <w:pStyle w:val="Heading3"/>
        <w:ind w:left="1872"/>
      </w:pPr>
      <w:r>
        <w:t xml:space="preserve"> </w:t>
      </w:r>
      <w:bookmarkStart w:id="32" w:name="_Toc410347367"/>
      <w:r>
        <w:t>Support Acceptance Test</w:t>
      </w:r>
      <w:bookmarkEnd w:id="32"/>
    </w:p>
    <w:p w:rsidR="00744CB6" w:rsidRP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Support Acceptance Test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744CB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>.1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744CB6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The test will be performed by customers and will be supported by PM who will answer any questions from customers.</w:t>
            </w:r>
          </w:p>
        </w:tc>
      </w:tr>
    </w:tbl>
    <w:p w:rsidR="00744CB6" w:rsidRPr="00744CB6" w:rsidRDefault="00744CB6" w:rsidP="00744CB6"/>
    <w:p w:rsidR="00C93605" w:rsidRDefault="00C93605" w:rsidP="00C46AB6">
      <w:pPr>
        <w:pStyle w:val="Heading3"/>
        <w:ind w:left="1872"/>
      </w:pPr>
      <w:r>
        <w:t xml:space="preserve"> </w:t>
      </w:r>
      <w:bookmarkStart w:id="33" w:name="_Toc410347368"/>
      <w:r>
        <w:t>Fix Bug Acceptance Test</w:t>
      </w:r>
      <w:bookmarkEnd w:id="33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744CB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Fix Bug Acceptance Test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3.1.1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744CB6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and coder will join to fix bugs if they occur.</w:t>
            </w:r>
          </w:p>
        </w:tc>
      </w:tr>
    </w:tbl>
    <w:p w:rsidR="00744CB6" w:rsidRPr="00744CB6" w:rsidRDefault="00744CB6" w:rsidP="00744CB6"/>
    <w:p w:rsidR="00572AAF" w:rsidRDefault="00572AAF" w:rsidP="00C46AB6">
      <w:pPr>
        <w:pStyle w:val="Heading1"/>
      </w:pPr>
      <w:bookmarkStart w:id="34" w:name="_Toc410347369"/>
      <w:r>
        <w:t>Monitoring and Controlling</w:t>
      </w:r>
      <w:bookmarkEnd w:id="34"/>
    </w:p>
    <w:p w:rsidR="00C93605" w:rsidRDefault="00572AAF" w:rsidP="00C46AB6">
      <w:pPr>
        <w:pStyle w:val="Heading2"/>
        <w:ind w:left="1296"/>
      </w:pPr>
      <w:bookmarkStart w:id="35" w:name="_Toc410347370"/>
      <w:r>
        <w:t>Integrated Change Control</w:t>
      </w:r>
      <w:bookmarkEnd w:id="35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744CB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Integrated Change Control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color w:val="auto"/>
              </w:rPr>
              <w:t>.1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This is a work for PM. He (She) must control and monitor if any change happen.</w:t>
            </w:r>
          </w:p>
        </w:tc>
      </w:tr>
    </w:tbl>
    <w:p w:rsidR="00744CB6" w:rsidRPr="00744CB6" w:rsidRDefault="00744CB6" w:rsidP="00744CB6"/>
    <w:p w:rsidR="00572AAF" w:rsidRDefault="00572AAF" w:rsidP="00C46AB6">
      <w:pPr>
        <w:pStyle w:val="Heading2"/>
        <w:ind w:left="1296"/>
      </w:pPr>
      <w:bookmarkStart w:id="36" w:name="_Toc410347371"/>
      <w:r>
        <w:lastRenderedPageBreak/>
        <w:t>Schedule Control</w:t>
      </w:r>
      <w:bookmarkEnd w:id="36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744CB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Schedule Control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4.2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744CB6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have to monitor and control to make sure the project will meet schedule</w:t>
            </w:r>
          </w:p>
        </w:tc>
      </w:tr>
    </w:tbl>
    <w:p w:rsidR="00744CB6" w:rsidRPr="00744CB6" w:rsidRDefault="00744CB6" w:rsidP="00744CB6"/>
    <w:p w:rsidR="00572AAF" w:rsidRDefault="00572AAF" w:rsidP="00C46AB6">
      <w:pPr>
        <w:pStyle w:val="Heading2"/>
        <w:ind w:left="1296"/>
      </w:pPr>
      <w:bookmarkStart w:id="37" w:name="_Toc410347372"/>
      <w:r>
        <w:t>Manage Project Team</w:t>
      </w:r>
      <w:bookmarkEnd w:id="37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Manage Project Team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4.3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744CB6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will show their leadership and manage their members to do the project.</w:t>
            </w:r>
          </w:p>
        </w:tc>
      </w:tr>
    </w:tbl>
    <w:p w:rsidR="00744CB6" w:rsidRPr="00744CB6" w:rsidRDefault="00744CB6" w:rsidP="00744CB6"/>
    <w:p w:rsidR="00572AAF" w:rsidRDefault="00572AAF" w:rsidP="00C46AB6">
      <w:pPr>
        <w:pStyle w:val="Heading1"/>
      </w:pPr>
      <w:bookmarkStart w:id="38" w:name="_Toc410347373"/>
      <w:r>
        <w:t>Close</w:t>
      </w:r>
      <w:bookmarkEnd w:id="38"/>
    </w:p>
    <w:p w:rsidR="00572AAF" w:rsidRDefault="00572AAF" w:rsidP="00C46AB6">
      <w:pPr>
        <w:pStyle w:val="Heading2"/>
        <w:ind w:left="1296"/>
      </w:pPr>
      <w:bookmarkStart w:id="39" w:name="_Toc410347374"/>
      <w:r>
        <w:t>Deliver Final Version</w:t>
      </w:r>
      <w:bookmarkEnd w:id="39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744CB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Deliver Final Version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5.1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744CB6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will deliver the project to customer after every bugs was fixed.</w:t>
            </w:r>
            <w:r>
              <w:rPr>
                <w:b w:val="0"/>
                <w:i/>
                <w:color w:val="auto"/>
              </w:rPr>
              <w:t>.</w:t>
            </w:r>
          </w:p>
        </w:tc>
      </w:tr>
    </w:tbl>
    <w:p w:rsidR="00744CB6" w:rsidRPr="00744CB6" w:rsidRDefault="00744CB6" w:rsidP="00744CB6"/>
    <w:p w:rsidR="00572AAF" w:rsidRDefault="00572AAF" w:rsidP="00C46AB6">
      <w:pPr>
        <w:pStyle w:val="Heading2"/>
        <w:ind w:left="1296"/>
      </w:pPr>
      <w:bookmarkStart w:id="40" w:name="_Toc410347375"/>
      <w:r>
        <w:t>Final Report</w:t>
      </w:r>
      <w:bookmarkEnd w:id="40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lastRenderedPageBreak/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Final Report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3.1.1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744CB6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In this element, PM</w:t>
            </w:r>
            <w:r>
              <w:rPr>
                <w:b w:val="0"/>
                <w:i/>
                <w:color w:val="auto"/>
              </w:rPr>
              <w:t xml:space="preserve"> will create a final report to get experience and to close the project.</w:t>
            </w:r>
          </w:p>
        </w:tc>
      </w:tr>
    </w:tbl>
    <w:p w:rsidR="00744CB6" w:rsidRPr="00744CB6" w:rsidRDefault="00744CB6" w:rsidP="00744CB6"/>
    <w:p w:rsidR="00572AAF" w:rsidRDefault="00572AAF" w:rsidP="00C46AB6">
      <w:pPr>
        <w:pStyle w:val="Heading2"/>
        <w:ind w:left="1296"/>
      </w:pPr>
      <w:bookmarkStart w:id="41" w:name="_Toc410347376"/>
      <w:r>
        <w:t>Closing Activities</w:t>
      </w:r>
      <w:bookmarkEnd w:id="41"/>
    </w:p>
    <w:p w:rsidR="00744CB6" w:rsidRDefault="00744CB6" w:rsidP="00744CB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31"/>
        <w:gridCol w:w="7375"/>
      </w:tblGrid>
      <w:tr w:rsidR="00744CB6" w:rsidRPr="00D147CF" w:rsidTr="00AD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BS Element</w:t>
            </w:r>
          </w:p>
        </w:tc>
        <w:tc>
          <w:tcPr>
            <w:tcW w:w="7375" w:type="dxa"/>
          </w:tcPr>
          <w:p w:rsidR="00744CB6" w:rsidRPr="00D147CF" w:rsidRDefault="00744CB6" w:rsidP="00744CB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t xml:space="preserve"> </w:t>
            </w:r>
            <w:r>
              <w:rPr>
                <w:b w:val="0"/>
                <w:color w:val="auto"/>
              </w:rPr>
              <w:t>Closing Activities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Code</w:t>
            </w:r>
          </w:p>
        </w:tc>
        <w:tc>
          <w:tcPr>
            <w:tcW w:w="7375" w:type="dxa"/>
          </w:tcPr>
          <w:p w:rsidR="00744CB6" w:rsidRPr="00D147CF" w:rsidRDefault="00744CB6" w:rsidP="00AD436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5.3</w:t>
            </w:r>
          </w:p>
        </w:tc>
      </w:tr>
      <w:tr w:rsidR="00744CB6" w:rsidRPr="00D147CF" w:rsidTr="00AD4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AD436B">
            <w:pPr>
              <w:spacing w:before="120" w:after="120"/>
              <w:rPr>
                <w:b w:val="0"/>
                <w:color w:val="auto"/>
              </w:rPr>
            </w:pPr>
            <w:r w:rsidRPr="00D147CF">
              <w:rPr>
                <w:b w:val="0"/>
                <w:color w:val="auto"/>
              </w:rPr>
              <w:t>WBS Element Description</w:t>
            </w:r>
          </w:p>
        </w:tc>
      </w:tr>
      <w:tr w:rsidR="00744CB6" w:rsidRPr="00D147CF" w:rsidTr="00AD4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744CB6" w:rsidRPr="00D147CF" w:rsidRDefault="00744CB6" w:rsidP="00744CB6">
            <w:pPr>
              <w:spacing w:before="120" w:after="12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 xml:space="preserve">In this element, PM, Team Member </w:t>
            </w:r>
            <w:r>
              <w:rPr>
                <w:b w:val="0"/>
                <w:i/>
                <w:color w:val="auto"/>
              </w:rPr>
              <w:t>and Sponsor will do some activities like give back devices was used to develop,… to finish the project.</w:t>
            </w:r>
            <w:bookmarkStart w:id="42" w:name="_GoBack"/>
            <w:bookmarkEnd w:id="42"/>
          </w:p>
        </w:tc>
      </w:tr>
    </w:tbl>
    <w:p w:rsidR="00744CB6" w:rsidRPr="00744CB6" w:rsidRDefault="00744CB6" w:rsidP="00744CB6"/>
    <w:p w:rsidR="00572AAF" w:rsidRDefault="00572AAF" w:rsidP="00572AAF">
      <w:pPr>
        <w:pStyle w:val="ListParagraph"/>
        <w:ind w:left="1224"/>
      </w:pPr>
    </w:p>
    <w:p w:rsidR="00572AAF" w:rsidRDefault="00572AAF" w:rsidP="00572AAF">
      <w:pPr>
        <w:jc w:val="right"/>
      </w:pPr>
    </w:p>
    <w:p w:rsidR="00572AAF" w:rsidRPr="00572AAF" w:rsidRDefault="00572AAF" w:rsidP="00572AAF">
      <w:pPr>
        <w:jc w:val="right"/>
      </w:pPr>
    </w:p>
    <w:sectPr w:rsidR="00572AAF" w:rsidRPr="00572A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22A" w:rsidRDefault="005D022A">
      <w:pPr>
        <w:spacing w:after="0" w:line="240" w:lineRule="auto"/>
      </w:pPr>
      <w:r>
        <w:separator/>
      </w:r>
    </w:p>
  </w:endnote>
  <w:endnote w:type="continuationSeparator" w:id="0">
    <w:p w:rsidR="005D022A" w:rsidRDefault="005D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0B9" w:rsidRDefault="006440B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11C466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22A" w:rsidRDefault="005D022A">
      <w:pPr>
        <w:spacing w:after="0" w:line="240" w:lineRule="auto"/>
      </w:pPr>
      <w:r>
        <w:separator/>
      </w:r>
    </w:p>
  </w:footnote>
  <w:footnote w:type="continuationSeparator" w:id="0">
    <w:p w:rsidR="005D022A" w:rsidRDefault="005D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0B9" w:rsidRDefault="006440B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E24D4E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8AADC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745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AF"/>
    <w:rsid w:val="000B781F"/>
    <w:rsid w:val="004F21C9"/>
    <w:rsid w:val="00572AAF"/>
    <w:rsid w:val="005D022A"/>
    <w:rsid w:val="006440B9"/>
    <w:rsid w:val="006B63F9"/>
    <w:rsid w:val="00744CB6"/>
    <w:rsid w:val="00825563"/>
    <w:rsid w:val="00AE5798"/>
    <w:rsid w:val="00B755F0"/>
    <w:rsid w:val="00C46AB6"/>
    <w:rsid w:val="00C93605"/>
    <w:rsid w:val="00CE1F3F"/>
    <w:rsid w:val="00D1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610474-A285-4A15-A3B0-7A734E30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798"/>
  </w:style>
  <w:style w:type="paragraph" w:styleId="Heading1">
    <w:name w:val="heading 1"/>
    <w:basedOn w:val="Normal"/>
    <w:next w:val="Normal"/>
    <w:link w:val="Heading1Char"/>
    <w:uiPriority w:val="9"/>
    <w:qFormat/>
    <w:rsid w:val="00C46AB6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AB6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AB6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B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B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B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B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B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B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6A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C46AB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6AB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C46AB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6AB6"/>
    <w:rPr>
      <w:i/>
      <w:iCs/>
      <w:color w:val="auto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46A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A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6A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B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6AB6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C46A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6A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B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6AB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6AB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6AB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6AB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6AB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6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55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5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55F0"/>
    <w:pPr>
      <w:spacing w:after="100"/>
      <w:ind w:left="440"/>
    </w:pPr>
  </w:style>
  <w:style w:type="table" w:styleId="GridTable6Colorful-Accent1">
    <w:name w:val="Grid Table 6 Colorful Accent 1"/>
    <w:basedOn w:val="TableNormal"/>
    <w:uiPriority w:val="51"/>
    <w:rsid w:val="00B755F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ody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61BD61-8A27-4B77-A355-DF7CC3ED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89</TotalTime>
  <Pages>15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melody</dc:creator>
  <cp:keywords/>
  <cp:lastModifiedBy>Sơn Hà Nguyễn</cp:lastModifiedBy>
  <cp:revision>4</cp:revision>
  <dcterms:created xsi:type="dcterms:W3CDTF">2015-01-29T18:28:00Z</dcterms:created>
  <dcterms:modified xsi:type="dcterms:W3CDTF">2015-01-29T20:05:00Z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